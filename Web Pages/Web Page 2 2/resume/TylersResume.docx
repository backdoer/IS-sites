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Garamond" w:hAnsi="Garamond"/>
          <w:color w:val="auto"/>
        </w:rPr>
        <w:id w:val="9459748"/>
        <w:placeholder>
          <w:docPart w:val="A8188E19E594F742802F4A4EC5A75A0B"/>
        </w:placeholder>
      </w:sdtPr>
      <w:sdtEndPr>
        <w:rPr>
          <w:b/>
        </w:rPr>
      </w:sdtEndPr>
      <w:sdtContent>
        <w:p w14:paraId="17C3192E" w14:textId="36BB6A31" w:rsidR="00826963" w:rsidRPr="0048487E" w:rsidRDefault="00826963" w:rsidP="00F52A91">
          <w:pPr>
            <w:pStyle w:val="Heading2"/>
            <w:pBdr>
              <w:bottom w:val="single" w:sz="4" w:space="1" w:color="auto"/>
            </w:pBdr>
            <w:contextualSpacing/>
            <w:rPr>
              <w:rFonts w:ascii="Garamond" w:hAnsi="Garamond"/>
              <w:b/>
              <w:color w:val="auto"/>
              <w:sz w:val="24"/>
              <w:szCs w:val="24"/>
            </w:rPr>
          </w:pPr>
          <w:r w:rsidRPr="0048487E">
            <w:rPr>
              <w:rFonts w:ascii="Garamond" w:hAnsi="Garamond"/>
              <w:b/>
              <w:color w:val="auto"/>
              <w:sz w:val="24"/>
              <w:szCs w:val="24"/>
            </w:rPr>
            <w:t>Education</w:t>
          </w:r>
        </w:p>
        <w:p w14:paraId="38DAA1F2" w14:textId="10C721FE" w:rsidR="00336DC6" w:rsidRPr="0048487E" w:rsidRDefault="00336DC6" w:rsidP="00F52A91">
          <w:pPr>
            <w:pStyle w:val="Heading2"/>
            <w:contextualSpacing/>
            <w:rPr>
              <w:rFonts w:ascii="Garamond" w:hAnsi="Garamond"/>
              <w:b/>
              <w:color w:val="auto"/>
            </w:rPr>
          </w:pPr>
          <w:r w:rsidRPr="0048487E">
            <w:rPr>
              <w:rFonts w:ascii="Garamond" w:hAnsi="Garamond"/>
              <w:b/>
              <w:color w:val="auto"/>
            </w:rPr>
            <w:t>Brigham Young University</w:t>
          </w:r>
          <w:r w:rsidR="005E6E2B" w:rsidRPr="0048487E">
            <w:rPr>
              <w:rFonts w:ascii="Garamond" w:hAnsi="Garamond"/>
              <w:b/>
              <w:color w:val="auto"/>
            </w:rPr>
            <w:tab/>
          </w:r>
          <w:r w:rsidR="005E6E2B" w:rsidRPr="0048487E">
            <w:rPr>
              <w:rFonts w:ascii="Garamond" w:hAnsi="Garamond"/>
              <w:b/>
              <w:color w:val="auto"/>
            </w:rPr>
            <w:tab/>
          </w:r>
          <w:r w:rsidR="005E6E2B" w:rsidRPr="0048487E">
            <w:rPr>
              <w:rFonts w:ascii="Garamond" w:hAnsi="Garamond"/>
              <w:b/>
              <w:color w:val="auto"/>
            </w:rPr>
            <w:tab/>
          </w:r>
          <w:r w:rsidR="005E6E2B" w:rsidRPr="0048487E">
            <w:rPr>
              <w:rFonts w:ascii="Garamond" w:hAnsi="Garamond"/>
              <w:b/>
              <w:color w:val="auto"/>
            </w:rPr>
            <w:tab/>
          </w:r>
          <w:r w:rsidR="005E6E2B" w:rsidRPr="0048487E">
            <w:rPr>
              <w:rFonts w:ascii="Garamond" w:hAnsi="Garamond"/>
              <w:b/>
              <w:color w:val="auto"/>
            </w:rPr>
            <w:tab/>
          </w:r>
          <w:r w:rsidR="005E6E2B" w:rsidRPr="0048487E">
            <w:rPr>
              <w:rFonts w:ascii="Garamond" w:hAnsi="Garamond"/>
              <w:b/>
              <w:color w:val="auto"/>
            </w:rPr>
            <w:tab/>
            <w:t xml:space="preserve">       </w:t>
          </w:r>
          <w:r w:rsidR="005E6E2B" w:rsidRPr="0048487E">
            <w:rPr>
              <w:rFonts w:ascii="Garamond" w:hAnsi="Garamond"/>
              <w:color w:val="auto"/>
            </w:rPr>
            <w:t>Provo, Utah</w:t>
          </w:r>
        </w:p>
      </w:sdtContent>
    </w:sdt>
    <w:p w14:paraId="36839F66" w14:textId="0515D6DF" w:rsidR="00336DC6" w:rsidRPr="0048487E" w:rsidRDefault="009E5D0C" w:rsidP="00F52A91">
      <w:pPr>
        <w:pStyle w:val="Heading2"/>
        <w:contextualSpacing/>
        <w:rPr>
          <w:rFonts w:ascii="Garamond" w:hAnsi="Garamond"/>
          <w:color w:val="auto"/>
        </w:rPr>
      </w:pPr>
      <w:r w:rsidRPr="0048487E">
        <w:rPr>
          <w:rFonts w:ascii="Garamond" w:hAnsi="Garamond"/>
          <w:color w:val="auto"/>
        </w:rPr>
        <w:t xml:space="preserve">Bachelor of Science in Information Systems                     </w:t>
      </w:r>
      <w:r w:rsidR="00336DC6" w:rsidRPr="0048487E">
        <w:rPr>
          <w:rFonts w:ascii="Garamond" w:hAnsi="Garamond"/>
          <w:color w:val="auto"/>
        </w:rPr>
        <w:t>GPA: 3.96</w:t>
      </w:r>
      <w:r w:rsidR="00846B9D" w:rsidRPr="0048487E">
        <w:rPr>
          <w:rFonts w:ascii="Garamond" w:hAnsi="Garamond"/>
          <w:color w:val="auto"/>
        </w:rPr>
        <w:tab/>
      </w:r>
      <w:r w:rsidR="00846B9D" w:rsidRPr="0048487E">
        <w:rPr>
          <w:rFonts w:ascii="Garamond" w:hAnsi="Garamond"/>
          <w:color w:val="auto"/>
        </w:rPr>
        <w:tab/>
      </w:r>
      <w:r w:rsidR="00846B9D" w:rsidRPr="0048487E">
        <w:rPr>
          <w:rFonts w:ascii="Garamond" w:hAnsi="Garamond"/>
          <w:color w:val="auto"/>
        </w:rPr>
        <w:tab/>
      </w:r>
      <w:r w:rsidR="00846B9D" w:rsidRPr="0048487E">
        <w:rPr>
          <w:rFonts w:ascii="Garamond" w:hAnsi="Garamond"/>
          <w:color w:val="auto"/>
        </w:rPr>
        <w:tab/>
      </w:r>
      <w:r w:rsidR="00846B9D" w:rsidRPr="0048487E">
        <w:rPr>
          <w:rFonts w:ascii="Garamond" w:hAnsi="Garamond"/>
          <w:color w:val="auto"/>
        </w:rPr>
        <w:tab/>
      </w:r>
      <w:r w:rsidR="00826963" w:rsidRPr="0048487E">
        <w:rPr>
          <w:rFonts w:ascii="Garamond" w:hAnsi="Garamond"/>
          <w:color w:val="auto"/>
        </w:rPr>
        <w:t xml:space="preserve">              </w:t>
      </w:r>
    </w:p>
    <w:p w14:paraId="5874CAF2" w14:textId="717796DA" w:rsidR="00906E46" w:rsidRPr="0048487E" w:rsidRDefault="00906E46" w:rsidP="00F52A91">
      <w:pPr>
        <w:pStyle w:val="ListBullet"/>
        <w:spacing w:line="240" w:lineRule="auto"/>
        <w:rPr>
          <w:rFonts w:ascii="Garamond" w:hAnsi="Garamond"/>
        </w:rPr>
      </w:pPr>
      <w:r w:rsidRPr="0048487E">
        <w:rPr>
          <w:rFonts w:ascii="Garamond" w:hAnsi="Garamond"/>
        </w:rPr>
        <w:t>Academic Scholarships 2011, 2014, 2015</w:t>
      </w:r>
    </w:p>
    <w:p w14:paraId="061C6256" w14:textId="63E5716B" w:rsidR="003F5029" w:rsidRDefault="003F5029" w:rsidP="00F52A91">
      <w:pPr>
        <w:pStyle w:val="ListBullet"/>
        <w:spacing w:line="240" w:lineRule="auto"/>
        <w:rPr>
          <w:rFonts w:ascii="Garamond" w:hAnsi="Garamond"/>
        </w:rPr>
      </w:pPr>
      <w:r w:rsidRPr="0048487E">
        <w:rPr>
          <w:rFonts w:ascii="Garamond" w:hAnsi="Garamond"/>
        </w:rPr>
        <w:t>Specialized Courses: Finance, Accounting, Calculus, Economics, Marketing, Information Systems, Principles of Business Programming, Entrepreneurship, Database Systems, Business Controls and Processes, Systems Analysis, Spanish</w:t>
      </w:r>
    </w:p>
    <w:p w14:paraId="16A02E40" w14:textId="5C655AA6" w:rsidR="00B6796A" w:rsidRPr="0048487E" w:rsidRDefault="00B6796A" w:rsidP="00F52A91">
      <w:pPr>
        <w:pStyle w:val="ListBullet"/>
        <w:spacing w:line="240" w:lineRule="auto"/>
        <w:rPr>
          <w:rFonts w:ascii="Garamond" w:hAnsi="Garamond"/>
        </w:rPr>
      </w:pPr>
      <w:r>
        <w:rPr>
          <w:rFonts w:ascii="Garamond" w:hAnsi="Garamond"/>
        </w:rPr>
        <w:t xml:space="preserve">Projects: </w:t>
      </w:r>
      <w:r w:rsidR="00F52A91">
        <w:rPr>
          <w:rFonts w:ascii="Garamond" w:hAnsi="Garamond"/>
        </w:rPr>
        <w:t xml:space="preserve">using SQL, designed and created multiple databases; </w:t>
      </w:r>
      <w:r>
        <w:rPr>
          <w:rFonts w:ascii="Garamond" w:hAnsi="Garamond"/>
        </w:rPr>
        <w:t>c</w:t>
      </w:r>
      <w:r w:rsidR="00344839">
        <w:rPr>
          <w:rFonts w:ascii="Garamond" w:hAnsi="Garamond"/>
        </w:rPr>
        <w:t>reated a real estate p</w:t>
      </w:r>
      <w:r>
        <w:rPr>
          <w:rFonts w:ascii="Garamond" w:hAnsi="Garamond"/>
        </w:rPr>
        <w:t xml:space="preserve">roperty </w:t>
      </w:r>
      <w:r w:rsidR="00344839">
        <w:rPr>
          <w:rFonts w:ascii="Garamond" w:hAnsi="Garamond"/>
        </w:rPr>
        <w:t>m</w:t>
      </w:r>
      <w:r>
        <w:rPr>
          <w:rFonts w:ascii="Garamond" w:hAnsi="Garamond"/>
        </w:rPr>
        <w:t>anagement software in C++; developed a data structure generator in C# (i.e. dictionaries, stacks, queues, etc.) with a graphical user interface; created a personal website through the use of HTML and CSS</w:t>
      </w:r>
    </w:p>
    <w:p w14:paraId="541B6BA1" w14:textId="715BCF91" w:rsidR="00906E46" w:rsidRPr="0048487E" w:rsidRDefault="00264AF3" w:rsidP="00F52A91">
      <w:pPr>
        <w:pStyle w:val="ListBullet"/>
        <w:spacing w:line="240" w:lineRule="auto"/>
        <w:rPr>
          <w:rFonts w:ascii="Garamond" w:hAnsi="Garamond"/>
        </w:rPr>
      </w:pPr>
      <w:r w:rsidRPr="0048487E">
        <w:rPr>
          <w:rFonts w:ascii="Garamond" w:hAnsi="Garamond"/>
        </w:rPr>
        <w:t>Member of Associati</w:t>
      </w:r>
      <w:r w:rsidR="00906E46" w:rsidRPr="0048487E">
        <w:rPr>
          <w:rFonts w:ascii="Garamond" w:hAnsi="Garamond"/>
        </w:rPr>
        <w:t>on for Information Systems (AIS)</w:t>
      </w:r>
      <w:r w:rsidR="000B52B4" w:rsidRPr="0048487E">
        <w:rPr>
          <w:rFonts w:ascii="Garamond" w:hAnsi="Garamond"/>
        </w:rPr>
        <w:t xml:space="preserve"> and Management Consulting Club (MCC)</w:t>
      </w:r>
    </w:p>
    <w:p w14:paraId="526AC592" w14:textId="26555E8F" w:rsidR="0047581F" w:rsidRPr="0048487E" w:rsidRDefault="00A12D3D" w:rsidP="00F52A91">
      <w:pPr>
        <w:pStyle w:val="ListBullet"/>
        <w:spacing w:line="240" w:lineRule="auto"/>
        <w:rPr>
          <w:rFonts w:ascii="Garamond" w:hAnsi="Garamond"/>
        </w:rPr>
      </w:pPr>
      <w:r w:rsidRPr="0048487E">
        <w:rPr>
          <w:rFonts w:ascii="Garamond" w:hAnsi="Garamond"/>
        </w:rPr>
        <w:t>Dean’s list for Ira A. Fulton College of Engineering and Technology</w:t>
      </w:r>
    </w:p>
    <w:p w14:paraId="36A68D72" w14:textId="3596AA40" w:rsidR="00826963" w:rsidRPr="0048487E" w:rsidRDefault="00826963" w:rsidP="00F52A91">
      <w:pPr>
        <w:pStyle w:val="Heading2"/>
        <w:pBdr>
          <w:bottom w:val="single" w:sz="4" w:space="1" w:color="auto"/>
        </w:pBdr>
        <w:contextualSpacing/>
        <w:rPr>
          <w:rFonts w:ascii="Garamond" w:hAnsi="Garamond"/>
          <w:b/>
          <w:color w:val="auto"/>
          <w:sz w:val="24"/>
          <w:szCs w:val="24"/>
        </w:rPr>
      </w:pPr>
      <w:r w:rsidRPr="0048487E">
        <w:rPr>
          <w:rFonts w:ascii="Garamond" w:hAnsi="Garamond"/>
          <w:b/>
          <w:color w:val="auto"/>
          <w:sz w:val="24"/>
          <w:szCs w:val="24"/>
        </w:rPr>
        <w:t>Professional Experience</w:t>
      </w:r>
    </w:p>
    <w:p w14:paraId="177B5EF2" w14:textId="5142D40F" w:rsidR="002F7D1D" w:rsidRPr="0048487E" w:rsidRDefault="007D55F3" w:rsidP="00F52A91">
      <w:pPr>
        <w:pStyle w:val="Heading2"/>
        <w:contextualSpacing/>
        <w:rPr>
          <w:rFonts w:ascii="Garamond" w:hAnsi="Garamond"/>
          <w:color w:val="auto"/>
        </w:rPr>
      </w:pPr>
      <w:sdt>
        <w:sdtPr>
          <w:rPr>
            <w:rFonts w:ascii="Garamond" w:hAnsi="Garamond"/>
            <w:color w:val="auto"/>
          </w:rPr>
          <w:id w:val="9459744"/>
          <w:placeholder>
            <w:docPart w:val="CED55706BE327A4EA3BE77CB49BC3CC0"/>
          </w:placeholder>
        </w:sdtPr>
        <w:sdtContent>
          <w:r w:rsidR="002F7D1D" w:rsidRPr="0048487E">
            <w:rPr>
              <w:rFonts w:ascii="Garamond" w:hAnsi="Garamond"/>
              <w:b/>
              <w:color w:val="auto"/>
            </w:rPr>
            <w:t>Perfect Pitch &amp; Teleserve</w:t>
          </w:r>
          <w:r w:rsidR="002F7D1D" w:rsidRPr="0048487E">
            <w:rPr>
              <w:rFonts w:ascii="Garamond" w:hAnsi="Garamond"/>
              <w:color w:val="auto"/>
            </w:rPr>
            <w:t xml:space="preserve"> (sister companies)</w:t>
          </w:r>
          <w:r w:rsidR="00846B9D" w:rsidRPr="0048487E">
            <w:rPr>
              <w:rFonts w:ascii="Garamond" w:hAnsi="Garamond"/>
              <w:color w:val="auto"/>
            </w:rPr>
            <w:t xml:space="preserve"> </w:t>
          </w:r>
          <w:r w:rsidR="00624C0F" w:rsidRPr="0048487E">
            <w:rPr>
              <w:rFonts w:ascii="Garamond" w:hAnsi="Garamond"/>
              <w:color w:val="auto"/>
            </w:rPr>
            <w:tab/>
          </w:r>
          <w:r w:rsidR="00624C0F" w:rsidRPr="0048487E">
            <w:rPr>
              <w:rFonts w:ascii="Garamond" w:hAnsi="Garamond"/>
              <w:color w:val="auto"/>
            </w:rPr>
            <w:tab/>
          </w:r>
          <w:r w:rsidR="00624C0F" w:rsidRPr="0048487E">
            <w:rPr>
              <w:rFonts w:ascii="Garamond" w:hAnsi="Garamond"/>
              <w:color w:val="auto"/>
            </w:rPr>
            <w:tab/>
          </w:r>
          <w:r w:rsidR="00624C0F" w:rsidRPr="0048487E">
            <w:rPr>
              <w:rFonts w:ascii="Garamond" w:hAnsi="Garamond"/>
              <w:color w:val="auto"/>
            </w:rPr>
            <w:tab/>
          </w:r>
          <w:r w:rsidR="00624C0F" w:rsidRPr="0048487E">
            <w:rPr>
              <w:rFonts w:ascii="Garamond" w:hAnsi="Garamond"/>
              <w:color w:val="auto"/>
            </w:rPr>
            <w:tab/>
            <w:t xml:space="preserve">       </w:t>
          </w:r>
          <w:r w:rsidR="000025D7" w:rsidRPr="0048487E">
            <w:rPr>
              <w:rFonts w:ascii="Garamond" w:hAnsi="Garamond"/>
              <w:color w:val="auto"/>
            </w:rPr>
            <w:t xml:space="preserve">               </w:t>
          </w:r>
          <w:proofErr w:type="spellStart"/>
          <w:r w:rsidR="00624C0F" w:rsidRPr="0048487E">
            <w:rPr>
              <w:rFonts w:ascii="Garamond" w:hAnsi="Garamond"/>
              <w:color w:val="auto"/>
            </w:rPr>
            <w:t>Lehi</w:t>
          </w:r>
          <w:proofErr w:type="spellEnd"/>
          <w:r w:rsidR="00624C0F" w:rsidRPr="0048487E">
            <w:rPr>
              <w:rFonts w:ascii="Garamond" w:hAnsi="Garamond"/>
              <w:color w:val="auto"/>
            </w:rPr>
            <w:t>, Utah</w:t>
          </w:r>
          <w:r w:rsidR="000025D7" w:rsidRPr="0048487E">
            <w:rPr>
              <w:rFonts w:ascii="Garamond" w:hAnsi="Garamond"/>
              <w:color w:val="auto"/>
            </w:rPr>
            <w:t xml:space="preserve"> </w:t>
          </w:r>
        </w:sdtContent>
      </w:sdt>
      <w:r w:rsidR="002F7D1D" w:rsidRPr="0048487E">
        <w:rPr>
          <w:rFonts w:ascii="Garamond" w:hAnsi="Garamond"/>
          <w:i/>
          <w:color w:val="auto"/>
        </w:rPr>
        <w:t>Project Manager</w:t>
      </w:r>
      <w:r w:rsidR="00637B09" w:rsidRPr="0048487E">
        <w:rPr>
          <w:rFonts w:ascii="Garamond" w:hAnsi="Garamond"/>
          <w:color w:val="auto"/>
        </w:rPr>
        <w:tab/>
      </w:r>
      <w:r w:rsidR="00637B09" w:rsidRPr="0048487E">
        <w:rPr>
          <w:rFonts w:ascii="Garamond" w:hAnsi="Garamond"/>
          <w:color w:val="auto"/>
        </w:rPr>
        <w:tab/>
      </w:r>
      <w:r w:rsidR="00637B09" w:rsidRPr="0048487E">
        <w:rPr>
          <w:rFonts w:ascii="Garamond" w:hAnsi="Garamond"/>
          <w:color w:val="auto"/>
        </w:rPr>
        <w:tab/>
      </w:r>
      <w:r w:rsidR="00637B09" w:rsidRPr="0048487E">
        <w:rPr>
          <w:rFonts w:ascii="Garamond" w:hAnsi="Garamond"/>
          <w:color w:val="auto"/>
        </w:rPr>
        <w:tab/>
        <w:t xml:space="preserve">       </w:t>
      </w:r>
      <w:r w:rsidR="000025D7" w:rsidRPr="0048487E">
        <w:rPr>
          <w:rFonts w:ascii="Garamond" w:hAnsi="Garamond"/>
          <w:color w:val="auto"/>
        </w:rPr>
        <w:t xml:space="preserve">       September 2014</w:t>
      </w:r>
      <w:r w:rsidR="002F7D1D" w:rsidRPr="0048487E">
        <w:rPr>
          <w:rFonts w:ascii="Garamond" w:hAnsi="Garamond"/>
          <w:color w:val="auto"/>
        </w:rPr>
        <w:t>-current</w:t>
      </w:r>
    </w:p>
    <w:p w14:paraId="6AEEAA50" w14:textId="77777777" w:rsidR="002E46CD" w:rsidRPr="00A3290B" w:rsidRDefault="002E46CD" w:rsidP="002E46CD">
      <w:pPr>
        <w:pStyle w:val="ListBullet"/>
        <w:spacing w:line="240" w:lineRule="auto"/>
        <w:rPr>
          <w:rFonts w:ascii="Garamond" w:hAnsi="Garamond"/>
        </w:rPr>
      </w:pPr>
      <w:r w:rsidRPr="0048487E">
        <w:rPr>
          <w:rFonts w:ascii="Garamond" w:hAnsi="Garamond"/>
        </w:rPr>
        <w:t xml:space="preserve">Created a 10% growth in production by </w:t>
      </w:r>
      <w:r>
        <w:rPr>
          <w:rFonts w:ascii="Garamond" w:hAnsi="Garamond"/>
        </w:rPr>
        <w:t xml:space="preserve">participating in and </w:t>
      </w:r>
      <w:r w:rsidRPr="0048487E">
        <w:rPr>
          <w:rFonts w:ascii="Garamond" w:hAnsi="Garamond"/>
        </w:rPr>
        <w:t>managing</w:t>
      </w:r>
      <w:r>
        <w:rPr>
          <w:rFonts w:ascii="Garamond" w:hAnsi="Garamond"/>
        </w:rPr>
        <w:t xml:space="preserve"> </w:t>
      </w:r>
      <w:r w:rsidRPr="0048487E">
        <w:rPr>
          <w:rFonts w:ascii="Garamond" w:hAnsi="Garamond"/>
        </w:rPr>
        <w:t>a scripting</w:t>
      </w:r>
      <w:r>
        <w:rPr>
          <w:rFonts w:ascii="Garamond" w:hAnsi="Garamond"/>
        </w:rPr>
        <w:t>/flowcharting</w:t>
      </w:r>
      <w:r w:rsidRPr="0048487E">
        <w:rPr>
          <w:rFonts w:ascii="Garamond" w:hAnsi="Garamond"/>
        </w:rPr>
        <w:t xml:space="preserve"> team,</w:t>
      </w:r>
      <w:r>
        <w:rPr>
          <w:rFonts w:ascii="Garamond" w:hAnsi="Garamond"/>
        </w:rPr>
        <w:t xml:space="preserve"> an XML</w:t>
      </w:r>
      <w:r w:rsidRPr="0048487E">
        <w:rPr>
          <w:rFonts w:ascii="Garamond" w:hAnsi="Garamond"/>
        </w:rPr>
        <w:t xml:space="preserve"> programming team, and a </w:t>
      </w:r>
      <w:r>
        <w:rPr>
          <w:rFonts w:ascii="Garamond" w:hAnsi="Garamond"/>
        </w:rPr>
        <w:t xml:space="preserve">voice </w:t>
      </w:r>
      <w:r w:rsidRPr="0048487E">
        <w:rPr>
          <w:rFonts w:ascii="Garamond" w:hAnsi="Garamond"/>
        </w:rPr>
        <w:t>recording team that collectively carried out the entire product creation process</w:t>
      </w:r>
    </w:p>
    <w:p w14:paraId="6108AA0F" w14:textId="77777777" w:rsidR="002E46CD" w:rsidRDefault="002E46CD" w:rsidP="002E46CD">
      <w:pPr>
        <w:pStyle w:val="ListBullet"/>
        <w:spacing w:line="240" w:lineRule="auto"/>
        <w:rPr>
          <w:rFonts w:ascii="Garamond" w:hAnsi="Garamond"/>
        </w:rPr>
      </w:pPr>
      <w:r w:rsidRPr="0048487E">
        <w:rPr>
          <w:rFonts w:ascii="Garamond" w:hAnsi="Garamond"/>
        </w:rPr>
        <w:t>Doubled</w:t>
      </w:r>
      <w:r>
        <w:rPr>
          <w:rFonts w:ascii="Garamond" w:hAnsi="Garamond"/>
        </w:rPr>
        <w:t xml:space="preserve"> efficiency</w:t>
      </w:r>
      <w:r w:rsidRPr="0048487E">
        <w:rPr>
          <w:rFonts w:ascii="Garamond" w:hAnsi="Garamond"/>
        </w:rPr>
        <w:t xml:space="preserve"> by</w:t>
      </w:r>
      <w:r>
        <w:rPr>
          <w:rFonts w:ascii="Garamond" w:hAnsi="Garamond"/>
        </w:rPr>
        <w:t xml:space="preserve"> designing and</w:t>
      </w:r>
      <w:r w:rsidRPr="0048487E">
        <w:rPr>
          <w:rFonts w:ascii="Garamond" w:hAnsi="Garamond"/>
        </w:rPr>
        <w:t xml:space="preserve"> implementing a hardware system making it possible for reps to process twice as many calls</w:t>
      </w:r>
    </w:p>
    <w:p w14:paraId="2470E9FA" w14:textId="77777777" w:rsidR="002E46CD" w:rsidRDefault="002E46CD" w:rsidP="002E46CD">
      <w:pPr>
        <w:pStyle w:val="ListBullet"/>
        <w:spacing w:line="240" w:lineRule="auto"/>
        <w:rPr>
          <w:rFonts w:ascii="Garamond" w:hAnsi="Garamond"/>
        </w:rPr>
      </w:pPr>
      <w:r>
        <w:rPr>
          <w:rFonts w:ascii="Garamond" w:hAnsi="Garamond"/>
        </w:rPr>
        <w:t>I</w:t>
      </w:r>
      <w:r w:rsidRPr="00BF3277">
        <w:rPr>
          <w:rFonts w:ascii="Garamond" w:hAnsi="Garamond"/>
        </w:rPr>
        <w:t>mplemented Trello, reducing costs and improving communication between multiple internal teams across several remote locations</w:t>
      </w:r>
    </w:p>
    <w:p w14:paraId="1ACCDE36" w14:textId="77777777" w:rsidR="002E46CD" w:rsidRPr="00BF3277" w:rsidRDefault="002E46CD" w:rsidP="002E46CD">
      <w:pPr>
        <w:pStyle w:val="ListBullet"/>
        <w:spacing w:line="240" w:lineRule="auto"/>
        <w:rPr>
          <w:rFonts w:ascii="Garamond" w:hAnsi="Garamond"/>
        </w:rPr>
      </w:pPr>
      <w:r>
        <w:rPr>
          <w:rFonts w:ascii="Garamond" w:hAnsi="Garamond"/>
        </w:rPr>
        <w:t>Maintained positive client relationships by actively discovering expectations/needs, and then diligently seeking and applying solutions</w:t>
      </w:r>
    </w:p>
    <w:p w14:paraId="40756E8C" w14:textId="77777777" w:rsidR="002E46CD" w:rsidRDefault="002E46CD" w:rsidP="002E46CD">
      <w:pPr>
        <w:pStyle w:val="ListBullet"/>
        <w:spacing w:line="240" w:lineRule="auto"/>
        <w:rPr>
          <w:rFonts w:ascii="Garamond" w:hAnsi="Garamond"/>
        </w:rPr>
      </w:pPr>
      <w:r>
        <w:rPr>
          <w:rFonts w:ascii="Garamond" w:hAnsi="Garamond"/>
        </w:rPr>
        <w:t>Designed a system that included tools such as</w:t>
      </w:r>
      <w:r w:rsidRPr="0048487E">
        <w:rPr>
          <w:rFonts w:ascii="Garamond" w:hAnsi="Garamond"/>
        </w:rPr>
        <w:t xml:space="preserve"> Indeed.com, Google Forms, Excel Pivot Tables, Soun</w:t>
      </w:r>
      <w:r>
        <w:rPr>
          <w:rFonts w:ascii="Garamond" w:hAnsi="Garamond"/>
        </w:rPr>
        <w:t xml:space="preserve">dboard Technology, and Skype, to </w:t>
      </w:r>
      <w:r w:rsidRPr="0048487E">
        <w:rPr>
          <w:rFonts w:ascii="Garamond" w:hAnsi="Garamond"/>
        </w:rPr>
        <w:t>find, screen, interview, hire, train, and manage 20 employees, from a pool of over 500 applicants, which then generated over 300 leads</w:t>
      </w:r>
    </w:p>
    <w:bookmarkStart w:id="0" w:name="_GoBack"/>
    <w:bookmarkEnd w:id="0"/>
    <w:p w14:paraId="2551AE1D" w14:textId="6A85246F" w:rsidR="0029773B" w:rsidRPr="0048487E" w:rsidRDefault="007D55F3" w:rsidP="00F52A91">
      <w:pPr>
        <w:pStyle w:val="Heading2"/>
        <w:contextualSpacing/>
        <w:rPr>
          <w:rFonts w:ascii="Garamond" w:hAnsi="Garamond"/>
          <w:color w:val="auto"/>
        </w:rPr>
      </w:pPr>
      <w:sdt>
        <w:sdtPr>
          <w:rPr>
            <w:rFonts w:ascii="Garamond" w:hAnsi="Garamond"/>
            <w:color w:val="auto"/>
          </w:rPr>
          <w:id w:val="-518084561"/>
          <w:placeholder>
            <w:docPart w:val="CBF2D1A51278FB47A44A2E66F6E02EC1"/>
          </w:placeholder>
        </w:sdtPr>
        <w:sdtContent>
          <w:r w:rsidR="0029773B" w:rsidRPr="0048487E">
            <w:rPr>
              <w:rFonts w:ascii="Garamond" w:hAnsi="Garamond"/>
              <w:b/>
              <w:color w:val="auto"/>
            </w:rPr>
            <w:t>Self-Employed</w:t>
          </w:r>
          <w:r w:rsidR="0029773B" w:rsidRPr="0048487E">
            <w:rPr>
              <w:rFonts w:ascii="Garamond" w:hAnsi="Garamond"/>
              <w:color w:val="auto"/>
            </w:rPr>
            <w:t xml:space="preserve"> </w:t>
          </w:r>
          <w:r w:rsidR="0029773B" w:rsidRPr="0048487E">
            <w:rPr>
              <w:rFonts w:ascii="Garamond" w:hAnsi="Garamond"/>
              <w:color w:val="auto"/>
            </w:rPr>
            <w:tab/>
          </w:r>
          <w:r w:rsidR="0029773B" w:rsidRPr="0048487E">
            <w:rPr>
              <w:rFonts w:ascii="Garamond" w:hAnsi="Garamond"/>
              <w:color w:val="auto"/>
            </w:rPr>
            <w:tab/>
          </w:r>
          <w:r w:rsidR="0029773B" w:rsidRPr="0048487E">
            <w:rPr>
              <w:rFonts w:ascii="Garamond" w:hAnsi="Garamond"/>
              <w:color w:val="auto"/>
            </w:rPr>
            <w:tab/>
          </w:r>
          <w:r w:rsidR="0029773B" w:rsidRPr="0048487E">
            <w:rPr>
              <w:rFonts w:ascii="Garamond" w:hAnsi="Garamond"/>
              <w:color w:val="auto"/>
            </w:rPr>
            <w:tab/>
          </w:r>
          <w:r w:rsidR="0029773B" w:rsidRPr="0048487E">
            <w:rPr>
              <w:rFonts w:ascii="Garamond" w:hAnsi="Garamond"/>
              <w:color w:val="auto"/>
            </w:rPr>
            <w:tab/>
            <w:t xml:space="preserve">    Eagle Mountain, Utah </w:t>
          </w:r>
        </w:sdtContent>
      </w:sdt>
      <w:r w:rsidR="0029773B" w:rsidRPr="0048487E">
        <w:rPr>
          <w:rFonts w:ascii="Garamond" w:hAnsi="Garamond"/>
          <w:i/>
          <w:color w:val="auto"/>
        </w:rPr>
        <w:t>Piano Instructor</w:t>
      </w:r>
      <w:r w:rsidR="0029773B" w:rsidRPr="0048487E">
        <w:rPr>
          <w:rFonts w:ascii="Garamond" w:hAnsi="Garamond"/>
          <w:color w:val="auto"/>
        </w:rPr>
        <w:tab/>
      </w:r>
      <w:r w:rsidR="0029773B" w:rsidRPr="0048487E">
        <w:rPr>
          <w:rFonts w:ascii="Garamond" w:hAnsi="Garamond"/>
          <w:color w:val="auto"/>
        </w:rPr>
        <w:tab/>
      </w:r>
      <w:r w:rsidR="0029773B" w:rsidRPr="0048487E">
        <w:rPr>
          <w:rFonts w:ascii="Garamond" w:hAnsi="Garamond"/>
          <w:color w:val="auto"/>
        </w:rPr>
        <w:tab/>
      </w:r>
      <w:r w:rsidR="0029773B" w:rsidRPr="0048487E">
        <w:rPr>
          <w:rFonts w:ascii="Garamond" w:hAnsi="Garamond"/>
          <w:color w:val="auto"/>
        </w:rPr>
        <w:tab/>
        <w:t>September 2014-September 2015</w:t>
      </w:r>
    </w:p>
    <w:p w14:paraId="6EDEC705" w14:textId="1A58B151" w:rsidR="0029773B" w:rsidRPr="0048487E" w:rsidRDefault="00B32446" w:rsidP="00F52A91">
      <w:pPr>
        <w:pStyle w:val="BodyText"/>
        <w:numPr>
          <w:ilvl w:val="0"/>
          <w:numId w:val="18"/>
        </w:numPr>
        <w:spacing w:line="240" w:lineRule="auto"/>
        <w:contextualSpacing/>
        <w:rPr>
          <w:rFonts w:ascii="Garamond" w:hAnsi="Garamond"/>
        </w:rPr>
      </w:pPr>
      <w:r w:rsidRPr="0048487E">
        <w:rPr>
          <w:rFonts w:ascii="Garamond" w:hAnsi="Garamond"/>
        </w:rPr>
        <w:t>Utilized</w:t>
      </w:r>
      <w:r w:rsidR="00283E59" w:rsidRPr="0048487E">
        <w:rPr>
          <w:rFonts w:ascii="Garamond" w:hAnsi="Garamond"/>
        </w:rPr>
        <w:t xml:space="preserve"> the Alfred training method</w:t>
      </w:r>
      <w:r w:rsidR="0022494E" w:rsidRPr="0048487E">
        <w:rPr>
          <w:rFonts w:ascii="Garamond" w:hAnsi="Garamond"/>
        </w:rPr>
        <w:t xml:space="preserve"> to facilitate the learning of multiple individuals</w:t>
      </w:r>
      <w:r w:rsidR="00283E59" w:rsidRPr="0048487E">
        <w:rPr>
          <w:rFonts w:ascii="Garamond" w:hAnsi="Garamond"/>
        </w:rPr>
        <w:t xml:space="preserve"> who </w:t>
      </w:r>
      <w:r w:rsidR="00B62CE3" w:rsidRPr="0048487E">
        <w:rPr>
          <w:rFonts w:ascii="Garamond" w:hAnsi="Garamond"/>
        </w:rPr>
        <w:t>took great strides in personal capability and understanding of music</w:t>
      </w:r>
    </w:p>
    <w:p w14:paraId="13B5FD47" w14:textId="26506B04" w:rsidR="00471FC3" w:rsidRPr="0048487E" w:rsidRDefault="00B46FBF" w:rsidP="00F52A91">
      <w:pPr>
        <w:pStyle w:val="BodyText"/>
        <w:numPr>
          <w:ilvl w:val="0"/>
          <w:numId w:val="18"/>
        </w:numPr>
        <w:spacing w:line="240" w:lineRule="auto"/>
        <w:contextualSpacing/>
        <w:rPr>
          <w:rFonts w:ascii="Garamond" w:hAnsi="Garamond"/>
        </w:rPr>
      </w:pPr>
      <w:r w:rsidRPr="0048487E">
        <w:rPr>
          <w:rFonts w:ascii="Garamond" w:hAnsi="Garamond"/>
        </w:rPr>
        <w:t>Facil</w:t>
      </w:r>
      <w:r w:rsidR="00CF752E" w:rsidRPr="0048487E">
        <w:rPr>
          <w:rFonts w:ascii="Garamond" w:hAnsi="Garamond"/>
        </w:rPr>
        <w:t>itated the mastery of several</w:t>
      </w:r>
      <w:r w:rsidRPr="0048487E">
        <w:rPr>
          <w:rFonts w:ascii="Garamond" w:hAnsi="Garamond"/>
        </w:rPr>
        <w:t xml:space="preserve"> songs</w:t>
      </w:r>
      <w:r w:rsidR="00B62CE3" w:rsidRPr="0048487E">
        <w:rPr>
          <w:rFonts w:ascii="Garamond" w:hAnsi="Garamond"/>
        </w:rPr>
        <w:t xml:space="preserve"> by using</w:t>
      </w:r>
      <w:r w:rsidR="00A34EF2" w:rsidRPr="0048487E">
        <w:rPr>
          <w:rFonts w:ascii="Garamond" w:hAnsi="Garamond"/>
        </w:rPr>
        <w:t xml:space="preserve"> effective communication</w:t>
      </w:r>
      <w:r w:rsidR="00471FC3" w:rsidRPr="0048487E">
        <w:rPr>
          <w:rFonts w:ascii="Garamond" w:hAnsi="Garamond"/>
        </w:rPr>
        <w:t xml:space="preserve"> to clearly express expectations to students, </w:t>
      </w:r>
      <w:r w:rsidR="00B62CE3" w:rsidRPr="0048487E">
        <w:rPr>
          <w:rFonts w:ascii="Garamond" w:hAnsi="Garamond"/>
        </w:rPr>
        <w:t>and then regularly followed up on commitments</w:t>
      </w:r>
    </w:p>
    <w:p w14:paraId="05DBAA69" w14:textId="1EAA8CDD" w:rsidR="00624C0F" w:rsidRPr="0048487E" w:rsidRDefault="007D55F3" w:rsidP="00F52A91">
      <w:pPr>
        <w:pStyle w:val="Heading2"/>
        <w:contextualSpacing/>
        <w:rPr>
          <w:rFonts w:ascii="Garamond" w:hAnsi="Garamond"/>
          <w:color w:val="auto"/>
        </w:rPr>
      </w:pPr>
      <w:sdt>
        <w:sdtPr>
          <w:rPr>
            <w:rFonts w:ascii="Garamond" w:hAnsi="Garamond"/>
            <w:color w:val="auto"/>
          </w:rPr>
          <w:id w:val="9459739"/>
          <w:placeholder>
            <w:docPart w:val="3C1D42DB9184C746A6279E4D8EFF09DE"/>
          </w:placeholder>
        </w:sdtPr>
        <w:sdtContent>
          <w:r w:rsidR="00624C0F" w:rsidRPr="0048487E">
            <w:rPr>
              <w:rFonts w:ascii="Garamond" w:hAnsi="Garamond"/>
              <w:b/>
              <w:color w:val="auto"/>
            </w:rPr>
            <w:t>D&amp;T Landscaping</w:t>
          </w:r>
          <w:r w:rsidR="00624C0F" w:rsidRPr="0048487E">
            <w:rPr>
              <w:rFonts w:ascii="Garamond" w:hAnsi="Garamond"/>
              <w:color w:val="auto"/>
            </w:rPr>
            <w:tab/>
          </w:r>
          <w:r w:rsidR="00624C0F" w:rsidRPr="0048487E">
            <w:rPr>
              <w:rFonts w:ascii="Garamond" w:hAnsi="Garamond"/>
              <w:color w:val="auto"/>
            </w:rPr>
            <w:tab/>
          </w:r>
          <w:r w:rsidR="00624C0F" w:rsidRPr="0048487E">
            <w:rPr>
              <w:rFonts w:ascii="Garamond" w:hAnsi="Garamond"/>
              <w:color w:val="auto"/>
            </w:rPr>
            <w:tab/>
          </w:r>
          <w:r w:rsidR="00624C0F" w:rsidRPr="0048487E">
            <w:rPr>
              <w:rFonts w:ascii="Garamond" w:hAnsi="Garamond"/>
              <w:color w:val="auto"/>
            </w:rPr>
            <w:tab/>
            <w:t xml:space="preserve">       </w:t>
          </w:r>
          <w:r w:rsidR="00826963" w:rsidRPr="0048487E">
            <w:rPr>
              <w:rFonts w:ascii="Garamond" w:hAnsi="Garamond"/>
              <w:color w:val="auto"/>
            </w:rPr>
            <w:t xml:space="preserve">            </w:t>
          </w:r>
          <w:r w:rsidR="00624C0F" w:rsidRPr="0048487E">
            <w:rPr>
              <w:rFonts w:ascii="Garamond" w:hAnsi="Garamond"/>
              <w:color w:val="auto"/>
            </w:rPr>
            <w:t>American Fork, Utah</w:t>
          </w:r>
        </w:sdtContent>
      </w:sdt>
    </w:p>
    <w:p w14:paraId="57253FEE" w14:textId="0FEAC1B2" w:rsidR="00624C0F" w:rsidRPr="0048487E" w:rsidRDefault="00624C0F" w:rsidP="00F52A91">
      <w:pPr>
        <w:pStyle w:val="Heading2"/>
        <w:contextualSpacing/>
        <w:rPr>
          <w:rFonts w:ascii="Garamond" w:hAnsi="Garamond"/>
          <w:color w:val="auto"/>
        </w:rPr>
      </w:pPr>
      <w:r w:rsidRPr="0048487E">
        <w:rPr>
          <w:rFonts w:ascii="Garamond" w:hAnsi="Garamond"/>
          <w:i/>
          <w:color w:val="auto"/>
        </w:rPr>
        <w:t>Lawn Crew</w:t>
      </w:r>
      <w:r w:rsidRPr="0048487E">
        <w:rPr>
          <w:rFonts w:ascii="Garamond" w:hAnsi="Garamond"/>
          <w:color w:val="auto"/>
        </w:rPr>
        <w:tab/>
      </w:r>
      <w:r w:rsidRPr="0048487E">
        <w:rPr>
          <w:rFonts w:ascii="Garamond" w:hAnsi="Garamond"/>
          <w:color w:val="auto"/>
        </w:rPr>
        <w:tab/>
      </w:r>
      <w:r w:rsidRPr="0048487E">
        <w:rPr>
          <w:rFonts w:ascii="Garamond" w:hAnsi="Garamond"/>
          <w:color w:val="auto"/>
        </w:rPr>
        <w:tab/>
      </w:r>
      <w:r w:rsidRPr="0048487E">
        <w:rPr>
          <w:rFonts w:ascii="Garamond" w:hAnsi="Garamond"/>
          <w:color w:val="auto"/>
        </w:rPr>
        <w:tab/>
      </w:r>
      <w:r w:rsidR="00826963" w:rsidRPr="0048487E">
        <w:rPr>
          <w:rFonts w:ascii="Garamond" w:hAnsi="Garamond"/>
          <w:color w:val="auto"/>
        </w:rPr>
        <w:t xml:space="preserve">           </w:t>
      </w:r>
      <w:r w:rsidRPr="0048487E">
        <w:rPr>
          <w:rFonts w:ascii="Garamond" w:hAnsi="Garamond"/>
          <w:color w:val="auto"/>
        </w:rPr>
        <w:t>Seasonally May 2009-2011</w:t>
      </w:r>
    </w:p>
    <w:p w14:paraId="4493589A" w14:textId="6EBD1CA6" w:rsidR="00624C0F" w:rsidRPr="0048487E" w:rsidRDefault="00624C0F" w:rsidP="00F52A91">
      <w:pPr>
        <w:pStyle w:val="ListBullet"/>
        <w:spacing w:line="240" w:lineRule="auto"/>
        <w:rPr>
          <w:rFonts w:ascii="Garamond" w:hAnsi="Garamond"/>
        </w:rPr>
      </w:pPr>
      <w:r w:rsidRPr="0048487E">
        <w:rPr>
          <w:rFonts w:ascii="Garamond" w:hAnsi="Garamond"/>
        </w:rPr>
        <w:t xml:space="preserve">Applied </w:t>
      </w:r>
      <w:r w:rsidR="00CB4127" w:rsidRPr="0048487E">
        <w:rPr>
          <w:rFonts w:ascii="Garamond" w:hAnsi="Garamond"/>
        </w:rPr>
        <w:t xml:space="preserve">an </w:t>
      </w:r>
      <w:r w:rsidR="00715E30" w:rsidRPr="0048487E">
        <w:rPr>
          <w:rFonts w:ascii="Garamond" w:hAnsi="Garamond"/>
        </w:rPr>
        <w:t>extensive use of teamwork</w:t>
      </w:r>
      <w:r w:rsidR="009E5D0C" w:rsidRPr="0048487E">
        <w:rPr>
          <w:rFonts w:ascii="Garamond" w:hAnsi="Garamond"/>
        </w:rPr>
        <w:t>, as a team-lead,</w:t>
      </w:r>
      <w:r w:rsidR="000664D3" w:rsidRPr="0048487E">
        <w:rPr>
          <w:rFonts w:ascii="Garamond" w:hAnsi="Garamond"/>
        </w:rPr>
        <w:t xml:space="preserve"> </w:t>
      </w:r>
      <w:r w:rsidRPr="0048487E">
        <w:rPr>
          <w:rFonts w:ascii="Garamond" w:hAnsi="Garamond"/>
        </w:rPr>
        <w:t xml:space="preserve">on a team of 5-7 </w:t>
      </w:r>
      <w:r w:rsidR="009E5D0C" w:rsidRPr="0048487E">
        <w:rPr>
          <w:rFonts w:ascii="Garamond" w:hAnsi="Garamond"/>
        </w:rPr>
        <w:t>individuals that tended</w:t>
      </w:r>
      <w:r w:rsidRPr="0048487E">
        <w:rPr>
          <w:rFonts w:ascii="Garamond" w:hAnsi="Garamond"/>
        </w:rPr>
        <w:t xml:space="preserve"> to the</w:t>
      </w:r>
      <w:r w:rsidR="00B46FBF" w:rsidRPr="0048487E">
        <w:rPr>
          <w:rFonts w:ascii="Garamond" w:hAnsi="Garamond"/>
        </w:rPr>
        <w:t xml:space="preserve"> expectations of several </w:t>
      </w:r>
      <w:r w:rsidR="000664D3" w:rsidRPr="0048487E">
        <w:rPr>
          <w:rFonts w:ascii="Garamond" w:hAnsi="Garamond"/>
        </w:rPr>
        <w:t>clients</w:t>
      </w:r>
    </w:p>
    <w:p w14:paraId="25B2223A" w14:textId="54938647" w:rsidR="00715E30" w:rsidRPr="0048487E" w:rsidRDefault="00416104" w:rsidP="00F52A91">
      <w:pPr>
        <w:pStyle w:val="ListBullet"/>
        <w:spacing w:line="240" w:lineRule="auto"/>
        <w:rPr>
          <w:rFonts w:ascii="Garamond" w:hAnsi="Garamond"/>
        </w:rPr>
      </w:pPr>
      <w:r w:rsidRPr="0048487E">
        <w:rPr>
          <w:rFonts w:ascii="Garamond" w:hAnsi="Garamond"/>
        </w:rPr>
        <w:t>Motivated others to exhibit</w:t>
      </w:r>
      <w:r w:rsidR="00715E30" w:rsidRPr="0048487E">
        <w:rPr>
          <w:rFonts w:ascii="Garamond" w:hAnsi="Garamond"/>
        </w:rPr>
        <w:t xml:space="preserve"> a strong work ethic in the daily rou</w:t>
      </w:r>
      <w:r w:rsidR="0029773B" w:rsidRPr="0048487E">
        <w:rPr>
          <w:rFonts w:ascii="Garamond" w:hAnsi="Garamond"/>
        </w:rPr>
        <w:t>tine of performing hard manual</w:t>
      </w:r>
      <w:r w:rsidR="00715E30" w:rsidRPr="0048487E">
        <w:rPr>
          <w:rFonts w:ascii="Garamond" w:hAnsi="Garamond"/>
        </w:rPr>
        <w:t xml:space="preserve"> labor </w:t>
      </w:r>
    </w:p>
    <w:p w14:paraId="76D86818" w14:textId="671E5F1F" w:rsidR="00826963" w:rsidRPr="0048487E" w:rsidRDefault="00826963" w:rsidP="00F52A91">
      <w:pPr>
        <w:pStyle w:val="Heading2"/>
        <w:pBdr>
          <w:bottom w:val="single" w:sz="4" w:space="1" w:color="auto"/>
        </w:pBdr>
        <w:contextualSpacing/>
        <w:rPr>
          <w:rFonts w:ascii="Garamond" w:eastAsiaTheme="minorEastAsia" w:hAnsi="Garamond" w:cstheme="minorBidi"/>
          <w:b/>
          <w:bCs w:val="0"/>
          <w:color w:val="auto"/>
          <w:sz w:val="24"/>
          <w:szCs w:val="24"/>
        </w:rPr>
      </w:pPr>
      <w:r w:rsidRPr="0048487E">
        <w:rPr>
          <w:rFonts w:ascii="Garamond" w:eastAsiaTheme="minorEastAsia" w:hAnsi="Garamond" w:cstheme="minorBidi"/>
          <w:b/>
          <w:bCs w:val="0"/>
          <w:color w:val="auto"/>
          <w:sz w:val="24"/>
          <w:szCs w:val="24"/>
        </w:rPr>
        <w:t>Volunteer Experience</w:t>
      </w:r>
    </w:p>
    <w:sdt>
      <w:sdtPr>
        <w:rPr>
          <w:rFonts w:ascii="Garamond" w:eastAsiaTheme="minorEastAsia" w:hAnsi="Garamond" w:cstheme="minorBidi"/>
          <w:bCs w:val="0"/>
          <w:color w:val="auto"/>
          <w:sz w:val="20"/>
        </w:rPr>
        <w:id w:val="9459754"/>
        <w:placeholder>
          <w:docPart w:val="597252C33E2BA1489F3F0A1C57DFCED8"/>
        </w:placeholder>
      </w:sdtPr>
      <w:sdtContent>
        <w:p w14:paraId="6162A72B" w14:textId="3C15811D" w:rsidR="002F7D1D" w:rsidRPr="0048487E" w:rsidRDefault="007D55F3" w:rsidP="00F52A91">
          <w:pPr>
            <w:pStyle w:val="Heading2"/>
            <w:contextualSpacing/>
            <w:rPr>
              <w:rFonts w:ascii="Garamond" w:hAnsi="Garamond"/>
              <w:color w:val="auto"/>
            </w:rPr>
          </w:pPr>
          <w:sdt>
            <w:sdtPr>
              <w:rPr>
                <w:rFonts w:ascii="Garamond" w:hAnsi="Garamond"/>
                <w:color w:val="auto"/>
              </w:rPr>
              <w:id w:val="-2073184110"/>
              <w:placeholder>
                <w:docPart w:val="C66F9B07C5026B4CA485D7934B1D1820"/>
              </w:placeholder>
            </w:sdtPr>
            <w:sdtContent>
              <w:r w:rsidR="002F7D1D" w:rsidRPr="0048487E">
                <w:rPr>
                  <w:rFonts w:ascii="Garamond" w:hAnsi="Garamond"/>
                  <w:b/>
                  <w:color w:val="auto"/>
                </w:rPr>
                <w:t>The Church of Jesus Christ of Latter Day Saints</w:t>
              </w:r>
              <w:r w:rsidR="00624C0F" w:rsidRPr="0048487E">
                <w:rPr>
                  <w:rFonts w:ascii="Garamond" w:hAnsi="Garamond"/>
                  <w:color w:val="auto"/>
                </w:rPr>
                <w:tab/>
              </w:r>
              <w:r w:rsidR="00624C0F" w:rsidRPr="0048487E">
                <w:rPr>
                  <w:rFonts w:ascii="Garamond" w:hAnsi="Garamond"/>
                  <w:color w:val="auto"/>
                </w:rPr>
                <w:tab/>
              </w:r>
              <w:r w:rsidR="00624C0F" w:rsidRPr="0048487E">
                <w:rPr>
                  <w:rFonts w:ascii="Garamond" w:hAnsi="Garamond"/>
                  <w:color w:val="auto"/>
                </w:rPr>
                <w:tab/>
              </w:r>
              <w:r w:rsidR="00624C0F" w:rsidRPr="0048487E">
                <w:rPr>
                  <w:rFonts w:ascii="Garamond" w:hAnsi="Garamond"/>
                  <w:color w:val="auto"/>
                </w:rPr>
                <w:tab/>
              </w:r>
              <w:r w:rsidR="00624C0F" w:rsidRPr="0048487E">
                <w:rPr>
                  <w:rFonts w:ascii="Garamond" w:hAnsi="Garamond"/>
                  <w:color w:val="auto"/>
                </w:rPr>
                <w:tab/>
                <w:t xml:space="preserve"> </w:t>
              </w:r>
              <w:r w:rsidR="00826963" w:rsidRPr="0048487E">
                <w:rPr>
                  <w:rFonts w:ascii="Garamond" w:hAnsi="Garamond"/>
                  <w:color w:val="auto"/>
                </w:rPr>
                <w:t xml:space="preserve">            </w:t>
              </w:r>
              <w:r w:rsidR="00624C0F" w:rsidRPr="0048487E">
                <w:rPr>
                  <w:rFonts w:ascii="Garamond" w:hAnsi="Garamond"/>
                  <w:color w:val="auto"/>
                </w:rPr>
                <w:t>Columbus, Ohio</w:t>
              </w:r>
            </w:sdtContent>
          </w:sdt>
        </w:p>
        <w:p w14:paraId="20B3F7D0" w14:textId="2006F8E6" w:rsidR="002F7D1D" w:rsidRPr="0048487E" w:rsidRDefault="002F7D1D" w:rsidP="00F52A91">
          <w:pPr>
            <w:pStyle w:val="Heading2"/>
            <w:contextualSpacing/>
            <w:rPr>
              <w:rFonts w:ascii="Garamond" w:hAnsi="Garamond"/>
              <w:color w:val="auto"/>
            </w:rPr>
          </w:pPr>
          <w:r w:rsidRPr="0048487E">
            <w:rPr>
              <w:rFonts w:ascii="Garamond" w:hAnsi="Garamond"/>
              <w:i/>
              <w:color w:val="auto"/>
            </w:rPr>
            <w:t>Volunteer Representative</w:t>
          </w:r>
          <w:r w:rsidRPr="0048487E">
            <w:rPr>
              <w:rFonts w:ascii="Garamond" w:hAnsi="Garamond"/>
              <w:color w:val="auto"/>
            </w:rPr>
            <w:tab/>
          </w:r>
          <w:r w:rsidR="00637B09" w:rsidRPr="0048487E">
            <w:rPr>
              <w:rFonts w:ascii="Garamond" w:hAnsi="Garamond"/>
              <w:color w:val="auto"/>
            </w:rPr>
            <w:tab/>
          </w:r>
          <w:r w:rsidR="00637B09" w:rsidRPr="0048487E">
            <w:rPr>
              <w:rFonts w:ascii="Garamond" w:hAnsi="Garamond"/>
              <w:color w:val="auto"/>
            </w:rPr>
            <w:tab/>
          </w:r>
          <w:r w:rsidR="00637B09" w:rsidRPr="0048487E">
            <w:rPr>
              <w:rFonts w:ascii="Garamond" w:hAnsi="Garamond"/>
              <w:color w:val="auto"/>
            </w:rPr>
            <w:tab/>
          </w:r>
          <w:r w:rsidR="00826963" w:rsidRPr="0048487E">
            <w:rPr>
              <w:rFonts w:ascii="Garamond" w:hAnsi="Garamond"/>
              <w:color w:val="auto"/>
            </w:rPr>
            <w:t xml:space="preserve">            </w:t>
          </w:r>
          <w:r w:rsidRPr="0048487E">
            <w:rPr>
              <w:rFonts w:ascii="Garamond" w:hAnsi="Garamond"/>
              <w:color w:val="auto"/>
            </w:rPr>
            <w:t>August 2012-August 2014</w:t>
          </w:r>
        </w:p>
        <w:p w14:paraId="33369C36" w14:textId="4592339E" w:rsidR="002F7D1D" w:rsidRPr="0048487E" w:rsidRDefault="002F7D1D" w:rsidP="00F52A91">
          <w:pPr>
            <w:pStyle w:val="BodyText"/>
            <w:numPr>
              <w:ilvl w:val="0"/>
              <w:numId w:val="11"/>
            </w:numPr>
            <w:spacing w:line="240" w:lineRule="auto"/>
            <w:contextualSpacing/>
            <w:rPr>
              <w:rFonts w:ascii="Garamond" w:hAnsi="Garamond"/>
              <w:i/>
            </w:rPr>
          </w:pPr>
          <w:r w:rsidRPr="0048487E">
            <w:rPr>
              <w:rFonts w:ascii="Garamond" w:hAnsi="Garamond"/>
            </w:rPr>
            <w:t xml:space="preserve">Exhibited leadership </w:t>
          </w:r>
          <w:r w:rsidR="000664D3" w:rsidRPr="0048487E">
            <w:rPr>
              <w:rFonts w:ascii="Garamond" w:hAnsi="Garamond"/>
            </w:rPr>
            <w:t xml:space="preserve">in the </w:t>
          </w:r>
          <w:r w:rsidR="008366E0" w:rsidRPr="0048487E">
            <w:rPr>
              <w:rFonts w:ascii="Garamond" w:hAnsi="Garamond"/>
            </w:rPr>
            <w:t>managing</w:t>
          </w:r>
          <w:r w:rsidR="000664D3" w:rsidRPr="0048487E">
            <w:rPr>
              <w:rFonts w:ascii="Garamond" w:hAnsi="Garamond"/>
            </w:rPr>
            <w:t xml:space="preserve"> and directing</w:t>
          </w:r>
          <w:r w:rsidR="009D22AA" w:rsidRPr="0048487E">
            <w:rPr>
              <w:rFonts w:ascii="Garamond" w:hAnsi="Garamond"/>
            </w:rPr>
            <w:t xml:space="preserve"> </w:t>
          </w:r>
          <w:r w:rsidRPr="0048487E">
            <w:rPr>
              <w:rFonts w:ascii="Garamond" w:hAnsi="Garamond"/>
            </w:rPr>
            <w:t>o</w:t>
          </w:r>
          <w:r w:rsidR="000664D3" w:rsidRPr="0048487E">
            <w:rPr>
              <w:rFonts w:ascii="Garamond" w:hAnsi="Garamond"/>
            </w:rPr>
            <w:t xml:space="preserve">f </w:t>
          </w:r>
          <w:r w:rsidR="008366E0" w:rsidRPr="0048487E">
            <w:rPr>
              <w:rFonts w:ascii="Garamond" w:hAnsi="Garamond"/>
            </w:rPr>
            <w:t>over 100 fellow</w:t>
          </w:r>
          <w:r w:rsidR="003F5029" w:rsidRPr="0048487E">
            <w:rPr>
              <w:rFonts w:ascii="Garamond" w:hAnsi="Garamond"/>
            </w:rPr>
            <w:t xml:space="preserve"> volunteer representatives</w:t>
          </w:r>
        </w:p>
        <w:p w14:paraId="4361E01B" w14:textId="0EAEDDE5" w:rsidR="00906E46" w:rsidRPr="0048487E" w:rsidRDefault="002F7D1D" w:rsidP="00F52A91">
          <w:pPr>
            <w:pStyle w:val="BodyText"/>
            <w:numPr>
              <w:ilvl w:val="0"/>
              <w:numId w:val="11"/>
            </w:numPr>
            <w:spacing w:line="240" w:lineRule="auto"/>
            <w:contextualSpacing/>
            <w:rPr>
              <w:rFonts w:ascii="Garamond" w:hAnsi="Garamond"/>
              <w:i/>
            </w:rPr>
          </w:pPr>
          <w:r w:rsidRPr="0048487E">
            <w:rPr>
              <w:rFonts w:ascii="Garamond" w:hAnsi="Garamond"/>
            </w:rPr>
            <w:t xml:space="preserve">Demonstrated social skills </w:t>
          </w:r>
          <w:r w:rsidR="008366E0" w:rsidRPr="0048487E">
            <w:rPr>
              <w:rFonts w:ascii="Garamond" w:hAnsi="Garamond"/>
            </w:rPr>
            <w:t>and public speaking abilities</w:t>
          </w:r>
          <w:r w:rsidRPr="0048487E">
            <w:rPr>
              <w:rFonts w:ascii="Garamond" w:hAnsi="Garamond"/>
            </w:rPr>
            <w:t xml:space="preserve"> through the process of approaching, interacting with, and teaching thousands of unacquainted individuals</w:t>
          </w:r>
        </w:p>
        <w:p w14:paraId="01C10CF8" w14:textId="1CDF5203" w:rsidR="00906E46" w:rsidRPr="0048487E" w:rsidRDefault="007D55F3" w:rsidP="00F52A91">
          <w:pPr>
            <w:pStyle w:val="BodyText"/>
            <w:spacing w:line="240" w:lineRule="auto"/>
            <w:ind w:left="360"/>
            <w:contextualSpacing/>
            <w:rPr>
              <w:rFonts w:ascii="Garamond" w:hAnsi="Garamond"/>
            </w:rPr>
          </w:pPr>
        </w:p>
      </w:sdtContent>
    </w:sdt>
    <w:p w14:paraId="5C7B6A7C" w14:textId="7461B96E" w:rsidR="00906E46" w:rsidRPr="0048487E" w:rsidRDefault="00906E46" w:rsidP="00F52A91">
      <w:pPr>
        <w:pStyle w:val="BodyText"/>
        <w:pBdr>
          <w:bottom w:val="single" w:sz="4" w:space="1" w:color="auto"/>
        </w:pBdr>
        <w:spacing w:line="240" w:lineRule="auto"/>
        <w:contextualSpacing/>
        <w:rPr>
          <w:rFonts w:ascii="Garamond" w:hAnsi="Garamond"/>
          <w:b/>
          <w:sz w:val="24"/>
          <w:szCs w:val="24"/>
        </w:rPr>
      </w:pPr>
      <w:r w:rsidRPr="0048487E">
        <w:rPr>
          <w:rFonts w:ascii="Garamond" w:hAnsi="Garamond"/>
          <w:b/>
          <w:sz w:val="24"/>
          <w:szCs w:val="24"/>
        </w:rPr>
        <w:t xml:space="preserve">Skills &amp; Achievement </w:t>
      </w:r>
    </w:p>
    <w:p w14:paraId="52331F3D" w14:textId="11F13216" w:rsidR="0003219F" w:rsidRPr="0003219F" w:rsidRDefault="0003219F" w:rsidP="00F52A91">
      <w:pPr>
        <w:pStyle w:val="ListBullet"/>
        <w:spacing w:line="240" w:lineRule="auto"/>
        <w:rPr>
          <w:rFonts w:ascii="Garamond" w:hAnsi="Garamond"/>
        </w:rPr>
      </w:pPr>
      <w:r w:rsidRPr="0048487E">
        <w:rPr>
          <w:rFonts w:ascii="Garamond" w:hAnsi="Garamond"/>
        </w:rPr>
        <w:t>Experienced with Microsoft Office (Excel, Access, Word, PowerPoint), Google Drive (Docs, Sheets, Slides, Forms) and Trello</w:t>
      </w:r>
    </w:p>
    <w:p w14:paraId="1DE6FC92" w14:textId="372A68B8" w:rsidR="00283E59" w:rsidRPr="0048487E" w:rsidRDefault="00F52A91" w:rsidP="00F52A91">
      <w:pPr>
        <w:pStyle w:val="ListBullet"/>
        <w:spacing w:line="240" w:lineRule="auto"/>
        <w:rPr>
          <w:rFonts w:ascii="Garamond" w:hAnsi="Garamond"/>
        </w:rPr>
      </w:pPr>
      <w:r>
        <w:rPr>
          <w:rFonts w:ascii="Garamond" w:hAnsi="Garamond"/>
        </w:rPr>
        <w:t xml:space="preserve">Experienced with </w:t>
      </w:r>
      <w:r w:rsidRPr="0048487E">
        <w:rPr>
          <w:rFonts w:ascii="Garamond" w:hAnsi="Garamond"/>
        </w:rPr>
        <w:t>SQL Server</w:t>
      </w:r>
      <w:r>
        <w:rPr>
          <w:rFonts w:ascii="Garamond" w:hAnsi="Garamond"/>
        </w:rPr>
        <w:t>, C++, C#</w:t>
      </w:r>
      <w:r w:rsidR="006E50DD">
        <w:rPr>
          <w:rFonts w:ascii="Garamond" w:hAnsi="Garamond"/>
        </w:rPr>
        <w:t>, VBA, XML,</w:t>
      </w:r>
      <w:r w:rsidR="00283E59" w:rsidRPr="0048487E">
        <w:rPr>
          <w:rFonts w:ascii="Garamond" w:hAnsi="Garamond"/>
        </w:rPr>
        <w:t xml:space="preserve"> </w:t>
      </w:r>
      <w:r w:rsidR="00344839" w:rsidRPr="0048487E">
        <w:rPr>
          <w:rFonts w:ascii="Garamond" w:hAnsi="Garamond"/>
        </w:rPr>
        <w:t xml:space="preserve">HTML, </w:t>
      </w:r>
      <w:r w:rsidR="00344839">
        <w:rPr>
          <w:rFonts w:ascii="Garamond" w:hAnsi="Garamond"/>
        </w:rPr>
        <w:t xml:space="preserve">and CSS, and </w:t>
      </w:r>
      <w:r w:rsidR="00283E59" w:rsidRPr="0048487E">
        <w:rPr>
          <w:rFonts w:ascii="Garamond" w:hAnsi="Garamond"/>
        </w:rPr>
        <w:t>flowcharting</w:t>
      </w:r>
    </w:p>
    <w:p w14:paraId="383D1A82" w14:textId="2E131EFA" w:rsidR="003F5029" w:rsidRPr="0048487E" w:rsidRDefault="003F5029" w:rsidP="00F52A91">
      <w:pPr>
        <w:pStyle w:val="ListBullet"/>
        <w:spacing w:line="240" w:lineRule="auto"/>
        <w:rPr>
          <w:rFonts w:ascii="Garamond" w:hAnsi="Garamond"/>
        </w:rPr>
      </w:pPr>
      <w:r w:rsidRPr="0048487E">
        <w:rPr>
          <w:rFonts w:ascii="Garamond" w:hAnsi="Garamond"/>
        </w:rPr>
        <w:t>Selected</w:t>
      </w:r>
      <w:r w:rsidR="00CF752E" w:rsidRPr="0048487E">
        <w:rPr>
          <w:rFonts w:ascii="Garamond" w:hAnsi="Garamond"/>
        </w:rPr>
        <w:t xml:space="preserve"> by the Modesto City Schools Board of Education</w:t>
      </w:r>
      <w:r w:rsidRPr="0048487E">
        <w:rPr>
          <w:rFonts w:ascii="Garamond" w:hAnsi="Garamond"/>
        </w:rPr>
        <w:t xml:space="preserve"> to receive </w:t>
      </w:r>
      <w:r w:rsidR="00304361" w:rsidRPr="0048487E">
        <w:rPr>
          <w:rFonts w:ascii="Garamond" w:hAnsi="Garamond"/>
        </w:rPr>
        <w:t>the Character Recognition Award for initiative</w:t>
      </w:r>
      <w:r w:rsidRPr="0048487E">
        <w:rPr>
          <w:rFonts w:ascii="Garamond" w:hAnsi="Garamond"/>
        </w:rPr>
        <w:t>, the presentation of which was broadcasted on television</w:t>
      </w:r>
    </w:p>
    <w:p w14:paraId="27750448" w14:textId="6DB902DD" w:rsidR="000B6A62" w:rsidRPr="0048487E" w:rsidRDefault="000B6A62" w:rsidP="00F52A91">
      <w:pPr>
        <w:pStyle w:val="ListBullet"/>
        <w:spacing w:line="240" w:lineRule="auto"/>
        <w:rPr>
          <w:rFonts w:ascii="Garamond" w:hAnsi="Garamond"/>
        </w:rPr>
      </w:pPr>
      <w:r w:rsidRPr="0048487E">
        <w:rPr>
          <w:rFonts w:ascii="Garamond" w:hAnsi="Garamond"/>
        </w:rPr>
        <w:t>Achieved the rank of Eagle Scout in the Boy Scouts of America Program</w:t>
      </w:r>
    </w:p>
    <w:p w14:paraId="6413AA1E" w14:textId="61723629" w:rsidR="00906E46" w:rsidRPr="0048487E" w:rsidRDefault="00906E46" w:rsidP="00F52A91">
      <w:pPr>
        <w:pStyle w:val="ListBullet"/>
        <w:spacing w:line="240" w:lineRule="auto"/>
        <w:rPr>
          <w:rFonts w:ascii="Garamond" w:hAnsi="Garamond"/>
        </w:rPr>
      </w:pPr>
      <w:r w:rsidRPr="0048487E">
        <w:rPr>
          <w:rFonts w:ascii="Garamond" w:hAnsi="Garamond"/>
        </w:rPr>
        <w:t>Fluent in Spanish</w:t>
      </w:r>
    </w:p>
    <w:p w14:paraId="47C23DF2" w14:textId="5B8483F1" w:rsidR="00471FC3" w:rsidRPr="0048487E" w:rsidRDefault="00906E46" w:rsidP="00F52A91">
      <w:pPr>
        <w:pStyle w:val="ListBullet"/>
        <w:spacing w:line="240" w:lineRule="auto"/>
        <w:rPr>
          <w:rFonts w:ascii="Garamond" w:hAnsi="Garamond"/>
        </w:rPr>
      </w:pPr>
      <w:r w:rsidRPr="0048487E">
        <w:rPr>
          <w:rFonts w:ascii="Garamond" w:hAnsi="Garamond"/>
        </w:rPr>
        <w:t>Enjoy</w:t>
      </w:r>
      <w:r w:rsidR="00283E59" w:rsidRPr="0048487E">
        <w:rPr>
          <w:rFonts w:ascii="Garamond" w:hAnsi="Garamond"/>
        </w:rPr>
        <w:t xml:space="preserve"> playing the guitar, piano, and writing songs; enjoy </w:t>
      </w:r>
      <w:r w:rsidR="00416104" w:rsidRPr="0048487E">
        <w:rPr>
          <w:rFonts w:ascii="Garamond" w:hAnsi="Garamond"/>
        </w:rPr>
        <w:t xml:space="preserve">sports such as </w:t>
      </w:r>
      <w:r w:rsidRPr="0048487E">
        <w:rPr>
          <w:rFonts w:ascii="Garamond" w:hAnsi="Garamond"/>
        </w:rPr>
        <w:t>tennis, ultimate Frisbee, ping pong, swimming/water polo</w:t>
      </w:r>
      <w:r w:rsidR="009E2359" w:rsidRPr="0048487E">
        <w:rPr>
          <w:rFonts w:ascii="Garamond" w:hAnsi="Garamond"/>
        </w:rPr>
        <w:t>, golf</w:t>
      </w:r>
      <w:r w:rsidR="00283E59" w:rsidRPr="0048487E">
        <w:rPr>
          <w:rFonts w:ascii="Garamond" w:hAnsi="Garamond"/>
        </w:rPr>
        <w:t xml:space="preserve">; enjoy high-adventure sports like </w:t>
      </w:r>
      <w:r w:rsidRPr="0048487E">
        <w:rPr>
          <w:rFonts w:ascii="Garamond" w:hAnsi="Garamond"/>
        </w:rPr>
        <w:t>wakeboarding, snowboarding, long boarding</w:t>
      </w:r>
      <w:r w:rsidR="0029773B" w:rsidRPr="0048487E">
        <w:rPr>
          <w:rFonts w:ascii="Garamond" w:hAnsi="Garamond"/>
        </w:rPr>
        <w:t>, dirt biking</w:t>
      </w:r>
    </w:p>
    <w:sectPr w:rsidR="00471FC3" w:rsidRPr="0048487E" w:rsidSect="00F52A91">
      <w:headerReference w:type="default" r:id="rId9"/>
      <w:footerReference w:type="default" r:id="rId10"/>
      <w:head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A96BC" w14:textId="77777777" w:rsidR="000121C3" w:rsidRDefault="000121C3">
      <w:pPr>
        <w:spacing w:line="240" w:lineRule="auto"/>
      </w:pPr>
      <w:r>
        <w:separator/>
      </w:r>
    </w:p>
  </w:endnote>
  <w:endnote w:type="continuationSeparator" w:id="0">
    <w:p w14:paraId="27E089F8" w14:textId="77777777" w:rsidR="000121C3" w:rsidRDefault="00012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Garamond">
    <w:panose1 w:val="02020404030301010803"/>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3BE25" w14:textId="77777777" w:rsidR="000121C3" w:rsidRDefault="000121C3">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DF69EA" w14:textId="77777777" w:rsidR="000121C3" w:rsidRDefault="000121C3">
      <w:pPr>
        <w:spacing w:line="240" w:lineRule="auto"/>
      </w:pPr>
      <w:r>
        <w:separator/>
      </w:r>
    </w:p>
  </w:footnote>
  <w:footnote w:type="continuationSeparator" w:id="0">
    <w:p w14:paraId="3708D517" w14:textId="77777777" w:rsidR="000121C3" w:rsidRDefault="000121C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0121C3" w14:paraId="53296FDC" w14:textId="77777777">
      <w:tc>
        <w:tcPr>
          <w:tcW w:w="8298" w:type="dxa"/>
          <w:vAlign w:val="center"/>
        </w:tcPr>
        <w:p w14:paraId="30AF137E" w14:textId="77777777" w:rsidR="000121C3" w:rsidRDefault="000121C3">
          <w:pPr>
            <w:pStyle w:val="Title"/>
          </w:pPr>
        </w:p>
      </w:tc>
      <w:tc>
        <w:tcPr>
          <w:tcW w:w="2718" w:type="dxa"/>
          <w:vAlign w:val="center"/>
        </w:tcPr>
        <w:p w14:paraId="478BA443" w14:textId="77777777" w:rsidR="000121C3" w:rsidRDefault="000121C3">
          <w:pPr>
            <w:pStyle w:val="Boxes"/>
          </w:pPr>
          <w:r>
            <w:rPr>
              <w:noProof/>
            </w:rPr>
            <w:drawing>
              <wp:inline distT="0" distB="0" distL="0" distR="0" wp14:anchorId="0ADB9C32" wp14:editId="2603E103">
                <wp:extent cx="138569" cy="137160"/>
                <wp:effectExtent l="19050" t="19050" r="13831" b="15240"/>
                <wp:docPr id="21" name="Picture 2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7DDC086D" wp14:editId="7D3C43B7">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BFEC915" wp14:editId="4874D902">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45B60C46" wp14:editId="7401BE81">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01F65C58" wp14:editId="63414AA6">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77B53CBC" w14:textId="77777777" w:rsidR="000121C3" w:rsidRDefault="000121C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649" w:tblpY="361"/>
      <w:tblW w:w="0" w:type="auto"/>
      <w:tblLook w:val="04A0" w:firstRow="1" w:lastRow="0" w:firstColumn="1" w:lastColumn="0" w:noHBand="0" w:noVBand="1"/>
    </w:tblPr>
    <w:tblGrid>
      <w:gridCol w:w="8298"/>
      <w:gridCol w:w="2718"/>
    </w:tblGrid>
    <w:tr w:rsidR="000121C3" w14:paraId="7352743E" w14:textId="77777777" w:rsidTr="00CB4127">
      <w:tc>
        <w:tcPr>
          <w:tcW w:w="8298" w:type="dxa"/>
          <w:vAlign w:val="center"/>
        </w:tcPr>
        <w:p w14:paraId="6FCAA1E3" w14:textId="77777777" w:rsidR="000121C3" w:rsidRDefault="000121C3" w:rsidP="00CB4127">
          <w:pPr>
            <w:pStyle w:val="Title"/>
          </w:pPr>
          <w:r>
            <w:rPr>
              <w:color w:val="auto"/>
            </w:rPr>
            <w:t>Tyler Jason Doermann</w:t>
          </w:r>
        </w:p>
      </w:tc>
      <w:tc>
        <w:tcPr>
          <w:tcW w:w="2718" w:type="dxa"/>
          <w:vAlign w:val="center"/>
        </w:tcPr>
        <w:p w14:paraId="4BB17E98" w14:textId="77777777" w:rsidR="000121C3" w:rsidRDefault="000121C3" w:rsidP="00CB4127">
          <w:pPr>
            <w:pStyle w:val="Boxes"/>
          </w:pPr>
          <w:r>
            <w:t xml:space="preserve">    </w:t>
          </w:r>
        </w:p>
      </w:tc>
    </w:tr>
  </w:tbl>
  <w:p w14:paraId="19A9E2FB" w14:textId="77777777" w:rsidR="000121C3" w:rsidRDefault="000121C3">
    <w:pPr>
      <w:pStyle w:val="ContactDetails"/>
    </w:pPr>
    <w:r>
      <w:t xml:space="preserve">9752 N 6800 W </w:t>
    </w:r>
    <w:r>
      <w:sym w:font="Wingdings 2" w:char="F097"/>
    </w:r>
    <w:r>
      <w:t xml:space="preserve"> Highland, Utah 84003 </w:t>
    </w:r>
    <w:r>
      <w:sym w:font="Wingdings 2" w:char="F097"/>
    </w:r>
    <w:r>
      <w:t xml:space="preserve"> 385-626-9902 </w:t>
    </w:r>
    <w:r>
      <w:sym w:font="Wingdings 2" w:char="F097"/>
    </w:r>
    <w:r>
      <w:t xml:space="preserve"> Tdoermann@gmail.com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2248AA5E"/>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10">
    <w:nsid w:val="0F2E06F6"/>
    <w:multiLevelType w:val="hybridMultilevel"/>
    <w:tmpl w:val="A1E45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9F15EC"/>
    <w:multiLevelType w:val="hybridMultilevel"/>
    <w:tmpl w:val="B0145DEE"/>
    <w:lvl w:ilvl="0" w:tplc="3D6497A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4BF717F"/>
    <w:multiLevelType w:val="hybridMultilevel"/>
    <w:tmpl w:val="DB7CC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AB93C8E"/>
    <w:multiLevelType w:val="hybridMultilevel"/>
    <w:tmpl w:val="C60C3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4FA7F07"/>
    <w:multiLevelType w:val="hybridMultilevel"/>
    <w:tmpl w:val="221CE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75E79A7"/>
    <w:multiLevelType w:val="hybridMultilevel"/>
    <w:tmpl w:val="98022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6C32D2"/>
    <w:multiLevelType w:val="hybridMultilevel"/>
    <w:tmpl w:val="BFF83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9295F8E"/>
    <w:multiLevelType w:val="hybridMultilevel"/>
    <w:tmpl w:val="4B906522"/>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4"/>
  </w:num>
  <w:num w:numId="14">
    <w:abstractNumId w:val="16"/>
  </w:num>
  <w:num w:numId="15">
    <w:abstractNumId w:val="15"/>
  </w:num>
  <w:num w:numId="16">
    <w:abstractNumId w:val="17"/>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639CA"/>
    <w:rsid w:val="000025D7"/>
    <w:rsid w:val="000121C3"/>
    <w:rsid w:val="00026127"/>
    <w:rsid w:val="0003219F"/>
    <w:rsid w:val="000639CA"/>
    <w:rsid w:val="000664D3"/>
    <w:rsid w:val="00066EE5"/>
    <w:rsid w:val="00075E2D"/>
    <w:rsid w:val="00086D53"/>
    <w:rsid w:val="000B52B4"/>
    <w:rsid w:val="000B6A62"/>
    <w:rsid w:val="000D7BBA"/>
    <w:rsid w:val="00175CA3"/>
    <w:rsid w:val="001C1D02"/>
    <w:rsid w:val="001C7EF5"/>
    <w:rsid w:val="001D1793"/>
    <w:rsid w:val="002238CE"/>
    <w:rsid w:val="0022494E"/>
    <w:rsid w:val="00264AF3"/>
    <w:rsid w:val="00283E59"/>
    <w:rsid w:val="00293EC5"/>
    <w:rsid w:val="0029773B"/>
    <w:rsid w:val="002E46CD"/>
    <w:rsid w:val="002F7D1D"/>
    <w:rsid w:val="00304361"/>
    <w:rsid w:val="003125FA"/>
    <w:rsid w:val="00335B1A"/>
    <w:rsid w:val="00336DC6"/>
    <w:rsid w:val="00340D3F"/>
    <w:rsid w:val="00344839"/>
    <w:rsid w:val="003836B2"/>
    <w:rsid w:val="00387ACC"/>
    <w:rsid w:val="003C662D"/>
    <w:rsid w:val="003D270A"/>
    <w:rsid w:val="003E1128"/>
    <w:rsid w:val="003F5029"/>
    <w:rsid w:val="00407E06"/>
    <w:rsid w:val="00416104"/>
    <w:rsid w:val="00471FC3"/>
    <w:rsid w:val="0047581F"/>
    <w:rsid w:val="0048487E"/>
    <w:rsid w:val="004E3669"/>
    <w:rsid w:val="005970CB"/>
    <w:rsid w:val="005A72C3"/>
    <w:rsid w:val="005E0366"/>
    <w:rsid w:val="005E6E2B"/>
    <w:rsid w:val="00610002"/>
    <w:rsid w:val="00624C0F"/>
    <w:rsid w:val="00637B09"/>
    <w:rsid w:val="00676796"/>
    <w:rsid w:val="006B5BED"/>
    <w:rsid w:val="006E50DD"/>
    <w:rsid w:val="006F7D21"/>
    <w:rsid w:val="00715E30"/>
    <w:rsid w:val="007703C5"/>
    <w:rsid w:val="007821D4"/>
    <w:rsid w:val="007D55F3"/>
    <w:rsid w:val="00826963"/>
    <w:rsid w:val="008366E0"/>
    <w:rsid w:val="00846B9D"/>
    <w:rsid w:val="0089425D"/>
    <w:rsid w:val="00897732"/>
    <w:rsid w:val="008A1340"/>
    <w:rsid w:val="008A154E"/>
    <w:rsid w:val="00906E46"/>
    <w:rsid w:val="00923AF1"/>
    <w:rsid w:val="00974B9C"/>
    <w:rsid w:val="00975083"/>
    <w:rsid w:val="009D22AA"/>
    <w:rsid w:val="009E2359"/>
    <w:rsid w:val="009E5D0C"/>
    <w:rsid w:val="00A01140"/>
    <w:rsid w:val="00A12D3D"/>
    <w:rsid w:val="00A3290B"/>
    <w:rsid w:val="00A34EF2"/>
    <w:rsid w:val="00A46C68"/>
    <w:rsid w:val="00AA1048"/>
    <w:rsid w:val="00AE0A3C"/>
    <w:rsid w:val="00B31DEE"/>
    <w:rsid w:val="00B32446"/>
    <w:rsid w:val="00B3315C"/>
    <w:rsid w:val="00B46FBF"/>
    <w:rsid w:val="00B62CE3"/>
    <w:rsid w:val="00B6796A"/>
    <w:rsid w:val="00B7669F"/>
    <w:rsid w:val="00B842EE"/>
    <w:rsid w:val="00BA47B1"/>
    <w:rsid w:val="00BE2BC8"/>
    <w:rsid w:val="00BE2ECF"/>
    <w:rsid w:val="00BF3277"/>
    <w:rsid w:val="00C335CE"/>
    <w:rsid w:val="00C87FD5"/>
    <w:rsid w:val="00CB09D8"/>
    <w:rsid w:val="00CB4127"/>
    <w:rsid w:val="00CE51F4"/>
    <w:rsid w:val="00CF752E"/>
    <w:rsid w:val="00D4114B"/>
    <w:rsid w:val="00D548A5"/>
    <w:rsid w:val="00DC45A4"/>
    <w:rsid w:val="00E86A08"/>
    <w:rsid w:val="00F21E44"/>
    <w:rsid w:val="00F52A91"/>
    <w:rsid w:val="00F939C7"/>
    <w:rsid w:val="00FA0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E6A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075E2D"/>
    <w:pPr>
      <w:spacing w:before="240" w:after="120"/>
    </w:pPr>
    <w:rPr>
      <w:b/>
      <w:caps/>
      <w:sz w:val="22"/>
      <w:u w:val="single"/>
    </w:rPr>
  </w:style>
  <w:style w:type="paragraph" w:styleId="TOC2">
    <w:name w:val="toc 2"/>
    <w:basedOn w:val="Normal"/>
    <w:next w:val="Normal"/>
    <w:autoRedefine/>
    <w:uiPriority w:val="39"/>
    <w:unhideWhenUsed/>
    <w:rsid w:val="00075E2D"/>
    <w:rPr>
      <w:b/>
      <w:smallCaps/>
      <w:sz w:val="22"/>
    </w:rPr>
  </w:style>
  <w:style w:type="paragraph" w:styleId="TOC3">
    <w:name w:val="toc 3"/>
    <w:basedOn w:val="Normal"/>
    <w:next w:val="Normal"/>
    <w:autoRedefine/>
    <w:semiHidden/>
    <w:unhideWhenUsed/>
    <w:rsid w:val="00075E2D"/>
    <w:rPr>
      <w:smallCaps/>
      <w:sz w:val="22"/>
    </w:rPr>
  </w:style>
  <w:style w:type="paragraph" w:styleId="TOC4">
    <w:name w:val="toc 4"/>
    <w:basedOn w:val="Normal"/>
    <w:next w:val="Normal"/>
    <w:autoRedefine/>
    <w:semiHidden/>
    <w:unhideWhenUsed/>
    <w:rsid w:val="00075E2D"/>
    <w:rPr>
      <w:sz w:val="22"/>
    </w:rPr>
  </w:style>
  <w:style w:type="paragraph" w:styleId="TOC5">
    <w:name w:val="toc 5"/>
    <w:basedOn w:val="Normal"/>
    <w:next w:val="Normal"/>
    <w:autoRedefine/>
    <w:semiHidden/>
    <w:unhideWhenUsed/>
    <w:rsid w:val="00075E2D"/>
    <w:rPr>
      <w:sz w:val="22"/>
    </w:rPr>
  </w:style>
  <w:style w:type="paragraph" w:styleId="TOC6">
    <w:name w:val="toc 6"/>
    <w:basedOn w:val="Normal"/>
    <w:next w:val="Normal"/>
    <w:autoRedefine/>
    <w:semiHidden/>
    <w:unhideWhenUsed/>
    <w:rsid w:val="00075E2D"/>
    <w:rPr>
      <w:sz w:val="22"/>
    </w:rPr>
  </w:style>
  <w:style w:type="paragraph" w:styleId="TOC7">
    <w:name w:val="toc 7"/>
    <w:basedOn w:val="Normal"/>
    <w:next w:val="Normal"/>
    <w:autoRedefine/>
    <w:semiHidden/>
    <w:unhideWhenUsed/>
    <w:rsid w:val="00075E2D"/>
    <w:rPr>
      <w:sz w:val="22"/>
    </w:rPr>
  </w:style>
  <w:style w:type="paragraph" w:styleId="TOC8">
    <w:name w:val="toc 8"/>
    <w:basedOn w:val="Normal"/>
    <w:next w:val="Normal"/>
    <w:autoRedefine/>
    <w:semiHidden/>
    <w:unhideWhenUsed/>
    <w:rsid w:val="00075E2D"/>
    <w:rPr>
      <w:sz w:val="22"/>
    </w:rPr>
  </w:style>
  <w:style w:type="paragraph" w:styleId="TOC9">
    <w:name w:val="toc 9"/>
    <w:basedOn w:val="Normal"/>
    <w:next w:val="Normal"/>
    <w:autoRedefine/>
    <w:semiHidden/>
    <w:unhideWhenUsed/>
    <w:rsid w:val="00075E2D"/>
    <w:rPr>
      <w:sz w:val="22"/>
    </w:rPr>
  </w:style>
  <w:style w:type="paragraph" w:styleId="TOCHeading">
    <w:name w:val="TOC Heading"/>
    <w:basedOn w:val="Heading1"/>
    <w:next w:val="Normal"/>
    <w:uiPriority w:val="39"/>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075E2D"/>
    <w:pPr>
      <w:spacing w:before="240" w:after="120"/>
    </w:pPr>
    <w:rPr>
      <w:b/>
      <w:caps/>
      <w:sz w:val="22"/>
      <w:u w:val="single"/>
    </w:rPr>
  </w:style>
  <w:style w:type="paragraph" w:styleId="TOC2">
    <w:name w:val="toc 2"/>
    <w:basedOn w:val="Normal"/>
    <w:next w:val="Normal"/>
    <w:autoRedefine/>
    <w:uiPriority w:val="39"/>
    <w:unhideWhenUsed/>
    <w:rsid w:val="00075E2D"/>
    <w:rPr>
      <w:b/>
      <w:smallCaps/>
      <w:sz w:val="22"/>
    </w:rPr>
  </w:style>
  <w:style w:type="paragraph" w:styleId="TOC3">
    <w:name w:val="toc 3"/>
    <w:basedOn w:val="Normal"/>
    <w:next w:val="Normal"/>
    <w:autoRedefine/>
    <w:semiHidden/>
    <w:unhideWhenUsed/>
    <w:rsid w:val="00075E2D"/>
    <w:rPr>
      <w:smallCaps/>
      <w:sz w:val="22"/>
    </w:rPr>
  </w:style>
  <w:style w:type="paragraph" w:styleId="TOC4">
    <w:name w:val="toc 4"/>
    <w:basedOn w:val="Normal"/>
    <w:next w:val="Normal"/>
    <w:autoRedefine/>
    <w:semiHidden/>
    <w:unhideWhenUsed/>
    <w:rsid w:val="00075E2D"/>
    <w:rPr>
      <w:sz w:val="22"/>
    </w:rPr>
  </w:style>
  <w:style w:type="paragraph" w:styleId="TOC5">
    <w:name w:val="toc 5"/>
    <w:basedOn w:val="Normal"/>
    <w:next w:val="Normal"/>
    <w:autoRedefine/>
    <w:semiHidden/>
    <w:unhideWhenUsed/>
    <w:rsid w:val="00075E2D"/>
    <w:rPr>
      <w:sz w:val="22"/>
    </w:rPr>
  </w:style>
  <w:style w:type="paragraph" w:styleId="TOC6">
    <w:name w:val="toc 6"/>
    <w:basedOn w:val="Normal"/>
    <w:next w:val="Normal"/>
    <w:autoRedefine/>
    <w:semiHidden/>
    <w:unhideWhenUsed/>
    <w:rsid w:val="00075E2D"/>
    <w:rPr>
      <w:sz w:val="22"/>
    </w:rPr>
  </w:style>
  <w:style w:type="paragraph" w:styleId="TOC7">
    <w:name w:val="toc 7"/>
    <w:basedOn w:val="Normal"/>
    <w:next w:val="Normal"/>
    <w:autoRedefine/>
    <w:semiHidden/>
    <w:unhideWhenUsed/>
    <w:rsid w:val="00075E2D"/>
    <w:rPr>
      <w:sz w:val="22"/>
    </w:rPr>
  </w:style>
  <w:style w:type="paragraph" w:styleId="TOC8">
    <w:name w:val="toc 8"/>
    <w:basedOn w:val="Normal"/>
    <w:next w:val="Normal"/>
    <w:autoRedefine/>
    <w:semiHidden/>
    <w:unhideWhenUsed/>
    <w:rsid w:val="00075E2D"/>
    <w:rPr>
      <w:sz w:val="22"/>
    </w:rPr>
  </w:style>
  <w:style w:type="paragraph" w:styleId="TOC9">
    <w:name w:val="toc 9"/>
    <w:basedOn w:val="Normal"/>
    <w:next w:val="Normal"/>
    <w:autoRedefine/>
    <w:semiHidden/>
    <w:unhideWhenUsed/>
    <w:rsid w:val="00075E2D"/>
    <w:rPr>
      <w:sz w:val="22"/>
    </w:rPr>
  </w:style>
  <w:style w:type="paragraph" w:styleId="TOCHeading">
    <w:name w:val="TOC Heading"/>
    <w:basedOn w:val="Heading1"/>
    <w:next w:val="Normal"/>
    <w:uiPriority w:val="39"/>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8188E19E594F742802F4A4EC5A75A0B"/>
        <w:category>
          <w:name w:val="General"/>
          <w:gallery w:val="placeholder"/>
        </w:category>
        <w:types>
          <w:type w:val="bbPlcHdr"/>
        </w:types>
        <w:behaviors>
          <w:behavior w:val="content"/>
        </w:behaviors>
        <w:guid w:val="{5867F61C-7370-7342-B997-78527032BE9A}"/>
      </w:docPartPr>
      <w:docPartBody>
        <w:p w:rsidR="00FA67E1" w:rsidRDefault="00FA67E1" w:rsidP="00FA67E1">
          <w:pPr>
            <w:pStyle w:val="A8188E19E594F742802F4A4EC5A75A0B"/>
          </w:pPr>
          <w:r>
            <w:t>Aliquam dapibus.</w:t>
          </w:r>
        </w:p>
      </w:docPartBody>
    </w:docPart>
    <w:docPart>
      <w:docPartPr>
        <w:name w:val="CED55706BE327A4EA3BE77CB49BC3CC0"/>
        <w:category>
          <w:name w:val="General"/>
          <w:gallery w:val="placeholder"/>
        </w:category>
        <w:types>
          <w:type w:val="bbPlcHdr"/>
        </w:types>
        <w:behaviors>
          <w:behavior w:val="content"/>
        </w:behaviors>
        <w:guid w:val="{F27198AB-D36B-BE47-9DB5-BA2B272D7574}"/>
      </w:docPartPr>
      <w:docPartBody>
        <w:p w:rsidR="00D33DC7" w:rsidRDefault="00D33DC7" w:rsidP="00D33DC7">
          <w:pPr>
            <w:pStyle w:val="CED55706BE327A4EA3BE77CB49BC3CC0"/>
          </w:pPr>
          <w:r>
            <w:t>Lorem ipsum dolor</w:t>
          </w:r>
        </w:p>
      </w:docPartBody>
    </w:docPart>
    <w:docPart>
      <w:docPartPr>
        <w:name w:val="597252C33E2BA1489F3F0A1C57DFCED8"/>
        <w:category>
          <w:name w:val="General"/>
          <w:gallery w:val="placeholder"/>
        </w:category>
        <w:types>
          <w:type w:val="bbPlcHdr"/>
        </w:types>
        <w:behaviors>
          <w:behavior w:val="content"/>
        </w:behaviors>
        <w:guid w:val="{9247DDC1-AC8C-B14E-A50D-1A0A27A94FE0}"/>
      </w:docPartPr>
      <w:docPartBody>
        <w:p w:rsidR="00D33DC7" w:rsidRDefault="00D33DC7" w:rsidP="00D33DC7">
          <w:pPr>
            <w:pStyle w:val="597252C33E2BA1489F3F0A1C57DFCED8"/>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C66F9B07C5026B4CA485D7934B1D1820"/>
        <w:category>
          <w:name w:val="General"/>
          <w:gallery w:val="placeholder"/>
        </w:category>
        <w:types>
          <w:type w:val="bbPlcHdr"/>
        </w:types>
        <w:behaviors>
          <w:behavior w:val="content"/>
        </w:behaviors>
        <w:guid w:val="{8B31D48C-F845-9A4F-AD12-3D4FF1FF8EF8}"/>
      </w:docPartPr>
      <w:docPartBody>
        <w:p w:rsidR="00D33DC7" w:rsidRDefault="00D33DC7" w:rsidP="00D33DC7">
          <w:pPr>
            <w:pStyle w:val="C66F9B07C5026B4CA485D7934B1D1820"/>
          </w:pPr>
          <w:r>
            <w:t>Lorem ipsum dolor</w:t>
          </w:r>
        </w:p>
      </w:docPartBody>
    </w:docPart>
    <w:docPart>
      <w:docPartPr>
        <w:name w:val="3C1D42DB9184C746A6279E4D8EFF09DE"/>
        <w:category>
          <w:name w:val="General"/>
          <w:gallery w:val="placeholder"/>
        </w:category>
        <w:types>
          <w:type w:val="bbPlcHdr"/>
        </w:types>
        <w:behaviors>
          <w:behavior w:val="content"/>
        </w:behaviors>
        <w:guid w:val="{6A94864C-32AA-9C48-B6E0-41CEFB0C0028}"/>
      </w:docPartPr>
      <w:docPartBody>
        <w:p w:rsidR="00D33DC7" w:rsidRDefault="00D33DC7" w:rsidP="00D33DC7">
          <w:pPr>
            <w:pStyle w:val="3C1D42DB9184C746A6279E4D8EFF09DE"/>
          </w:pPr>
          <w:r>
            <w:t>Lorem ipsum dolor</w:t>
          </w:r>
        </w:p>
      </w:docPartBody>
    </w:docPart>
    <w:docPart>
      <w:docPartPr>
        <w:name w:val="CBF2D1A51278FB47A44A2E66F6E02EC1"/>
        <w:category>
          <w:name w:val="General"/>
          <w:gallery w:val="placeholder"/>
        </w:category>
        <w:types>
          <w:type w:val="bbPlcHdr"/>
        </w:types>
        <w:behaviors>
          <w:behavior w:val="content"/>
        </w:behaviors>
        <w:guid w:val="{36B10CAA-3EA1-2643-8792-E172B862BB0E}"/>
      </w:docPartPr>
      <w:docPartBody>
        <w:p w:rsidR="0006613E" w:rsidRDefault="0006613E" w:rsidP="0006613E">
          <w:pPr>
            <w:pStyle w:val="CBF2D1A51278FB47A44A2E66F6E02EC1"/>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Garamond">
    <w:panose1 w:val="02020404030301010803"/>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7E1"/>
    <w:rsid w:val="0006613E"/>
    <w:rsid w:val="000D6C62"/>
    <w:rsid w:val="002534FC"/>
    <w:rsid w:val="002642FA"/>
    <w:rsid w:val="0059124B"/>
    <w:rsid w:val="00CB19E1"/>
    <w:rsid w:val="00D33DC7"/>
    <w:rsid w:val="00FA67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9AE8CD528E70304FB420BA548FD2D91E">
    <w:name w:val="9AE8CD528E70304FB420BA548FD2D91E"/>
  </w:style>
  <w:style w:type="paragraph" w:customStyle="1" w:styleId="AC8233E3940008408B738F539A4721D1">
    <w:name w:val="AC8233E3940008408B738F539A4721D1"/>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5CA11774913A8248BCA3BEF0C299FA66">
    <w:name w:val="5CA11774913A8248BCA3BEF0C299FA66"/>
  </w:style>
  <w:style w:type="paragraph" w:customStyle="1" w:styleId="D34014F1988BEC4C8063E015A98652C3">
    <w:name w:val="D34014F1988BEC4C8063E015A98652C3"/>
  </w:style>
  <w:style w:type="paragraph" w:customStyle="1" w:styleId="932683D2CECC2D47B2F64727A468A957">
    <w:name w:val="932683D2CECC2D47B2F64727A468A957"/>
  </w:style>
  <w:style w:type="paragraph" w:customStyle="1" w:styleId="A8CD6A842515CC458931B4C4D3B787CE">
    <w:name w:val="A8CD6A842515CC458931B4C4D3B787CE"/>
  </w:style>
  <w:style w:type="paragraph" w:customStyle="1" w:styleId="28BC0FD1CAAAEF4EAFEC9125E80E9E8A">
    <w:name w:val="28BC0FD1CAAAEF4EAFEC9125E80E9E8A"/>
  </w:style>
  <w:style w:type="paragraph" w:customStyle="1" w:styleId="8C9B17CC713B9D4F9713F3DC0158C709">
    <w:name w:val="8C9B17CC713B9D4F9713F3DC0158C709"/>
  </w:style>
  <w:style w:type="paragraph" w:customStyle="1" w:styleId="5C2D9E89EC2DC844AB5BCC90C9308BEE">
    <w:name w:val="5C2D9E89EC2DC844AB5BCC90C9308BEE"/>
  </w:style>
  <w:style w:type="paragraph" w:customStyle="1" w:styleId="00E88631ACBBCB4EA9291F36A52975C0">
    <w:name w:val="00E88631ACBBCB4EA9291F36A52975C0"/>
  </w:style>
  <w:style w:type="paragraph" w:customStyle="1" w:styleId="A8188E19E594F742802F4A4EC5A75A0B">
    <w:name w:val="A8188E19E594F742802F4A4EC5A75A0B"/>
    <w:rsid w:val="00FA67E1"/>
  </w:style>
  <w:style w:type="paragraph" w:customStyle="1" w:styleId="306C27DB3CE5E544B42D84ECC57082CC">
    <w:name w:val="306C27DB3CE5E544B42D84ECC57082CC"/>
    <w:rsid w:val="00FA67E1"/>
  </w:style>
  <w:style w:type="paragraph" w:customStyle="1" w:styleId="13AAB8841DC2C149B51C08F7FF0B2945">
    <w:name w:val="13AAB8841DC2C149B51C08F7FF0B2945"/>
    <w:rsid w:val="00FA67E1"/>
  </w:style>
  <w:style w:type="paragraph" w:customStyle="1" w:styleId="1459C975D6F76A43BCC86C93898D433A">
    <w:name w:val="1459C975D6F76A43BCC86C93898D433A"/>
    <w:rsid w:val="00FA67E1"/>
  </w:style>
  <w:style w:type="paragraph" w:customStyle="1" w:styleId="AD37931B3FAC604AA5D4919A9FD2BA79">
    <w:name w:val="AD37931B3FAC604AA5D4919A9FD2BA79"/>
    <w:rsid w:val="00D33DC7"/>
  </w:style>
  <w:style w:type="paragraph" w:customStyle="1" w:styleId="CED55706BE327A4EA3BE77CB49BC3CC0">
    <w:name w:val="CED55706BE327A4EA3BE77CB49BC3CC0"/>
    <w:rsid w:val="00D33DC7"/>
  </w:style>
  <w:style w:type="paragraph" w:customStyle="1" w:styleId="597252C33E2BA1489F3F0A1C57DFCED8">
    <w:name w:val="597252C33E2BA1489F3F0A1C57DFCED8"/>
    <w:rsid w:val="00D33DC7"/>
  </w:style>
  <w:style w:type="paragraph" w:customStyle="1" w:styleId="C66F9B07C5026B4CA485D7934B1D1820">
    <w:name w:val="C66F9B07C5026B4CA485D7934B1D1820"/>
    <w:rsid w:val="00D33DC7"/>
  </w:style>
  <w:style w:type="paragraph" w:customStyle="1" w:styleId="7C48E56756B2604FAF29DA86F8E87C98">
    <w:name w:val="7C48E56756B2604FAF29DA86F8E87C98"/>
    <w:rsid w:val="00D33DC7"/>
  </w:style>
  <w:style w:type="paragraph" w:customStyle="1" w:styleId="ADC457ADA4854D4DA5BE495D7DFD09AD">
    <w:name w:val="ADC457ADA4854D4DA5BE495D7DFD09AD"/>
    <w:rsid w:val="00D33DC7"/>
  </w:style>
  <w:style w:type="paragraph" w:customStyle="1" w:styleId="D17C0E398C9D5C44ADBBC4E8B702057F">
    <w:name w:val="D17C0E398C9D5C44ADBBC4E8B702057F"/>
    <w:rsid w:val="00D33DC7"/>
  </w:style>
  <w:style w:type="paragraph" w:customStyle="1" w:styleId="9CAA4805AD1AA44892733CAAD451510C">
    <w:name w:val="9CAA4805AD1AA44892733CAAD451510C"/>
    <w:rsid w:val="00D33DC7"/>
  </w:style>
  <w:style w:type="paragraph" w:customStyle="1" w:styleId="6603723E33D9764F8136AB892BA85B3A">
    <w:name w:val="6603723E33D9764F8136AB892BA85B3A"/>
    <w:rsid w:val="00D33DC7"/>
  </w:style>
  <w:style w:type="paragraph" w:customStyle="1" w:styleId="673AE2DCAE1715479CE5CF8AE9D0C256">
    <w:name w:val="673AE2DCAE1715479CE5CF8AE9D0C256"/>
    <w:rsid w:val="00D33DC7"/>
  </w:style>
  <w:style w:type="paragraph" w:customStyle="1" w:styleId="3C1D42DB9184C746A6279E4D8EFF09DE">
    <w:name w:val="3C1D42DB9184C746A6279E4D8EFF09DE"/>
    <w:rsid w:val="00D33DC7"/>
  </w:style>
  <w:style w:type="paragraph" w:customStyle="1" w:styleId="CBF2D1A51278FB47A44A2E66F6E02EC1">
    <w:name w:val="CBF2D1A51278FB47A44A2E66F6E02EC1"/>
    <w:rsid w:val="0006613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9AE8CD528E70304FB420BA548FD2D91E">
    <w:name w:val="9AE8CD528E70304FB420BA548FD2D91E"/>
  </w:style>
  <w:style w:type="paragraph" w:customStyle="1" w:styleId="AC8233E3940008408B738F539A4721D1">
    <w:name w:val="AC8233E3940008408B738F539A4721D1"/>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5CA11774913A8248BCA3BEF0C299FA66">
    <w:name w:val="5CA11774913A8248BCA3BEF0C299FA66"/>
  </w:style>
  <w:style w:type="paragraph" w:customStyle="1" w:styleId="D34014F1988BEC4C8063E015A98652C3">
    <w:name w:val="D34014F1988BEC4C8063E015A98652C3"/>
  </w:style>
  <w:style w:type="paragraph" w:customStyle="1" w:styleId="932683D2CECC2D47B2F64727A468A957">
    <w:name w:val="932683D2CECC2D47B2F64727A468A957"/>
  </w:style>
  <w:style w:type="paragraph" w:customStyle="1" w:styleId="A8CD6A842515CC458931B4C4D3B787CE">
    <w:name w:val="A8CD6A842515CC458931B4C4D3B787CE"/>
  </w:style>
  <w:style w:type="paragraph" w:customStyle="1" w:styleId="28BC0FD1CAAAEF4EAFEC9125E80E9E8A">
    <w:name w:val="28BC0FD1CAAAEF4EAFEC9125E80E9E8A"/>
  </w:style>
  <w:style w:type="paragraph" w:customStyle="1" w:styleId="8C9B17CC713B9D4F9713F3DC0158C709">
    <w:name w:val="8C9B17CC713B9D4F9713F3DC0158C709"/>
  </w:style>
  <w:style w:type="paragraph" w:customStyle="1" w:styleId="5C2D9E89EC2DC844AB5BCC90C9308BEE">
    <w:name w:val="5C2D9E89EC2DC844AB5BCC90C9308BEE"/>
  </w:style>
  <w:style w:type="paragraph" w:customStyle="1" w:styleId="00E88631ACBBCB4EA9291F36A52975C0">
    <w:name w:val="00E88631ACBBCB4EA9291F36A52975C0"/>
  </w:style>
  <w:style w:type="paragraph" w:customStyle="1" w:styleId="A8188E19E594F742802F4A4EC5A75A0B">
    <w:name w:val="A8188E19E594F742802F4A4EC5A75A0B"/>
    <w:rsid w:val="00FA67E1"/>
  </w:style>
  <w:style w:type="paragraph" w:customStyle="1" w:styleId="306C27DB3CE5E544B42D84ECC57082CC">
    <w:name w:val="306C27DB3CE5E544B42D84ECC57082CC"/>
    <w:rsid w:val="00FA67E1"/>
  </w:style>
  <w:style w:type="paragraph" w:customStyle="1" w:styleId="13AAB8841DC2C149B51C08F7FF0B2945">
    <w:name w:val="13AAB8841DC2C149B51C08F7FF0B2945"/>
    <w:rsid w:val="00FA67E1"/>
  </w:style>
  <w:style w:type="paragraph" w:customStyle="1" w:styleId="1459C975D6F76A43BCC86C93898D433A">
    <w:name w:val="1459C975D6F76A43BCC86C93898D433A"/>
    <w:rsid w:val="00FA67E1"/>
  </w:style>
  <w:style w:type="paragraph" w:customStyle="1" w:styleId="AD37931B3FAC604AA5D4919A9FD2BA79">
    <w:name w:val="AD37931B3FAC604AA5D4919A9FD2BA79"/>
    <w:rsid w:val="00D33DC7"/>
  </w:style>
  <w:style w:type="paragraph" w:customStyle="1" w:styleId="CED55706BE327A4EA3BE77CB49BC3CC0">
    <w:name w:val="CED55706BE327A4EA3BE77CB49BC3CC0"/>
    <w:rsid w:val="00D33DC7"/>
  </w:style>
  <w:style w:type="paragraph" w:customStyle="1" w:styleId="597252C33E2BA1489F3F0A1C57DFCED8">
    <w:name w:val="597252C33E2BA1489F3F0A1C57DFCED8"/>
    <w:rsid w:val="00D33DC7"/>
  </w:style>
  <w:style w:type="paragraph" w:customStyle="1" w:styleId="C66F9B07C5026B4CA485D7934B1D1820">
    <w:name w:val="C66F9B07C5026B4CA485D7934B1D1820"/>
    <w:rsid w:val="00D33DC7"/>
  </w:style>
  <w:style w:type="paragraph" w:customStyle="1" w:styleId="7C48E56756B2604FAF29DA86F8E87C98">
    <w:name w:val="7C48E56756B2604FAF29DA86F8E87C98"/>
    <w:rsid w:val="00D33DC7"/>
  </w:style>
  <w:style w:type="paragraph" w:customStyle="1" w:styleId="ADC457ADA4854D4DA5BE495D7DFD09AD">
    <w:name w:val="ADC457ADA4854D4DA5BE495D7DFD09AD"/>
    <w:rsid w:val="00D33DC7"/>
  </w:style>
  <w:style w:type="paragraph" w:customStyle="1" w:styleId="D17C0E398C9D5C44ADBBC4E8B702057F">
    <w:name w:val="D17C0E398C9D5C44ADBBC4E8B702057F"/>
    <w:rsid w:val="00D33DC7"/>
  </w:style>
  <w:style w:type="paragraph" w:customStyle="1" w:styleId="9CAA4805AD1AA44892733CAAD451510C">
    <w:name w:val="9CAA4805AD1AA44892733CAAD451510C"/>
    <w:rsid w:val="00D33DC7"/>
  </w:style>
  <w:style w:type="paragraph" w:customStyle="1" w:styleId="6603723E33D9764F8136AB892BA85B3A">
    <w:name w:val="6603723E33D9764F8136AB892BA85B3A"/>
    <w:rsid w:val="00D33DC7"/>
  </w:style>
  <w:style w:type="paragraph" w:customStyle="1" w:styleId="673AE2DCAE1715479CE5CF8AE9D0C256">
    <w:name w:val="673AE2DCAE1715479CE5CF8AE9D0C256"/>
    <w:rsid w:val="00D33DC7"/>
  </w:style>
  <w:style w:type="paragraph" w:customStyle="1" w:styleId="3C1D42DB9184C746A6279E4D8EFF09DE">
    <w:name w:val="3C1D42DB9184C746A6279E4D8EFF09DE"/>
    <w:rsid w:val="00D33DC7"/>
  </w:style>
  <w:style w:type="paragraph" w:customStyle="1" w:styleId="CBF2D1A51278FB47A44A2E66F6E02EC1">
    <w:name w:val="CBF2D1A51278FB47A44A2E66F6E02EC1"/>
    <w:rsid w:val="000661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345EA-589B-604B-9DE5-A3A37C422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Blocks Resume.dotx</Template>
  <TotalTime>30</TotalTime>
  <Pages>1</Pages>
  <Words>568</Words>
  <Characters>3243</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3804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Jason Doermann</dc:creator>
  <cp:keywords/>
  <dc:description/>
  <cp:lastModifiedBy>Tyler Jason Doermann</cp:lastModifiedBy>
  <cp:revision>10</cp:revision>
  <cp:lastPrinted>2015-09-24T01:14:00Z</cp:lastPrinted>
  <dcterms:created xsi:type="dcterms:W3CDTF">2015-09-24T20:38:00Z</dcterms:created>
  <dcterms:modified xsi:type="dcterms:W3CDTF">2015-09-26T02:00:00Z</dcterms:modified>
  <cp:category/>
</cp:coreProperties>
</file>